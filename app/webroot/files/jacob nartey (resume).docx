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B1BB6" w14:textId="77777777" w:rsidR="008C503B" w:rsidRDefault="00726575">
      <w:pPr>
        <w:pStyle w:val="Heading1"/>
      </w:pPr>
      <w:r>
        <w:t>Personal Statement</w:t>
      </w:r>
    </w:p>
    <w:sdt>
      <w:sdtPr>
        <w:id w:val="9459735"/>
        <w:placeholder>
          <w:docPart w:val="0AC533D7A25CF94D8BB8B427706A7984"/>
        </w:placeholder>
      </w:sdtPr>
      <w:sdtContent>
        <w:p w14:paraId="4FC2F6AC" w14:textId="66A8BAA8" w:rsidR="004A36DD" w:rsidRPr="004A36DD" w:rsidRDefault="00900808" w:rsidP="004A36DD">
          <w:pPr>
            <w:rPr>
              <w:rFonts w:ascii="Times" w:eastAsia="Times New Roman" w:hAnsi="Times" w:cs="Times New Roman"/>
              <w:szCs w:val="20"/>
            </w:rPr>
          </w:pPr>
          <w:r>
            <w:rPr>
              <w:rFonts w:ascii="Arial" w:hAnsi="Arial" w:cs="Arial"/>
              <w:color w:val="3B3E42"/>
            </w:rPr>
            <w:t>R</w:t>
          </w:r>
          <w:r w:rsidRPr="00777E3E">
            <w:rPr>
              <w:rFonts w:ascii="Arial" w:hAnsi="Arial" w:cs="Arial"/>
              <w:color w:val="3B3E42"/>
            </w:rPr>
            <w:t>esourceful, innovative and flexible</w:t>
          </w:r>
          <w:r>
            <w:rPr>
              <w:rFonts w:ascii="Arial" w:hAnsi="Arial" w:cs="Arial"/>
              <w:color w:val="3B3E42"/>
            </w:rPr>
            <w:t xml:space="preserve"> with over 5 years</w:t>
          </w:r>
          <w:r w:rsidR="00616C22">
            <w:rPr>
              <w:rFonts w:ascii="Arial" w:hAnsi="Arial" w:cs="Arial"/>
              <w:color w:val="3B3E42"/>
            </w:rPr>
            <w:t xml:space="preserve"> experience in web technologies, thrives in environments that constantly embrace new technologies. </w:t>
          </w:r>
          <w:r>
            <w:rPr>
              <w:rFonts w:ascii="Arial" w:hAnsi="Arial" w:cs="Arial"/>
              <w:color w:val="3B3E42"/>
            </w:rPr>
            <w:t xml:space="preserve">Passionate and have </w:t>
          </w:r>
          <w:r w:rsidRPr="00900808">
            <w:rPr>
              <w:rFonts w:ascii="Times" w:eastAsia="Times New Roman" w:hAnsi="Times" w:cs="Times New Roman"/>
              <w:szCs w:val="20"/>
            </w:rPr>
            <w:t>keen interest in all things related to the Internet</w:t>
          </w:r>
          <w:r>
            <w:rPr>
              <w:rFonts w:ascii="Times" w:eastAsia="Times New Roman" w:hAnsi="Times" w:cs="Times New Roman"/>
              <w:szCs w:val="20"/>
            </w:rPr>
            <w:t>.</w:t>
          </w:r>
          <w:r w:rsidR="00616C22">
            <w:rPr>
              <w:rFonts w:ascii="Times" w:eastAsia="Times New Roman" w:hAnsi="Times" w:cs="Times New Roman"/>
              <w:szCs w:val="20"/>
            </w:rPr>
            <w:t xml:space="preserve"> </w:t>
          </w:r>
          <w:r w:rsidR="004A36DD" w:rsidRPr="004A36DD">
            <w:rPr>
              <w:rFonts w:ascii="Times" w:eastAsia="Times New Roman" w:hAnsi="Times" w:cs="Times New Roman"/>
              <w:szCs w:val="20"/>
            </w:rPr>
            <w:t>Always positive, regardless of the challenge ahead</w:t>
          </w:r>
          <w:r w:rsidR="00282F16">
            <w:rPr>
              <w:rFonts w:ascii="Times" w:eastAsia="Times New Roman" w:hAnsi="Times" w:cs="Times New Roman"/>
              <w:szCs w:val="20"/>
            </w:rPr>
            <w:t xml:space="preserve">, </w:t>
          </w:r>
          <w:r w:rsidR="004A36DD" w:rsidRPr="004A36DD">
            <w:rPr>
              <w:rFonts w:ascii="Times" w:eastAsia="Times New Roman" w:hAnsi="Times" w:cs="Times New Roman"/>
              <w:szCs w:val="20"/>
            </w:rPr>
            <w:t xml:space="preserve">Can work </w:t>
          </w:r>
          <w:r w:rsidR="004A36DD">
            <w:rPr>
              <w:rFonts w:ascii="Times" w:eastAsia="Times New Roman" w:hAnsi="Times" w:cs="Times New Roman"/>
              <w:szCs w:val="20"/>
            </w:rPr>
            <w:t>under pressure</w:t>
          </w:r>
          <w:r w:rsidR="004A36DD" w:rsidRPr="004A36DD">
            <w:rPr>
              <w:rFonts w:ascii="Times" w:eastAsia="Times New Roman" w:hAnsi="Times" w:cs="Times New Roman"/>
              <w:szCs w:val="20"/>
            </w:rPr>
            <w:t xml:space="preserve"> while maintaining attention to detail. </w:t>
          </w:r>
        </w:p>
        <w:p w14:paraId="057E1182" w14:textId="77777777" w:rsidR="00900808" w:rsidRPr="00900808" w:rsidRDefault="00900808" w:rsidP="00900808">
          <w:pPr>
            <w:rPr>
              <w:rFonts w:ascii="Times" w:eastAsia="Times New Roman" w:hAnsi="Times" w:cs="Times New Roman"/>
              <w:szCs w:val="20"/>
            </w:rPr>
          </w:pPr>
        </w:p>
        <w:p w14:paraId="507266B7" w14:textId="43D17E3F" w:rsidR="004A36DD" w:rsidRDefault="004A36DD" w:rsidP="004A36DD">
          <w:pPr>
            <w:pStyle w:val="Heading1"/>
          </w:pPr>
          <w:r>
            <w:t>Skills</w:t>
          </w:r>
        </w:p>
        <w:p w14:paraId="2F0D3F21" w14:textId="2D490B80" w:rsidR="008C503B" w:rsidRPr="00282F16" w:rsidRDefault="004A36DD" w:rsidP="00282F16">
          <w:pPr>
            <w:spacing w:after="40" w:line="240" w:lineRule="auto"/>
            <w:rPr>
              <w:rFonts w:ascii="Arial" w:hAnsi="Arial" w:cs="Arial"/>
              <w:color w:val="3B3E42"/>
            </w:rPr>
          </w:pPr>
          <w:r>
            <w:t xml:space="preserve">HTML, XHTML, XML, CSS, JavaScript, PHP, CakePHP, MySQL, </w:t>
          </w:r>
          <w:r w:rsidRPr="002D44B0">
            <w:rPr>
              <w:rFonts w:ascii="Arial" w:hAnsi="Arial" w:cs="Arial"/>
              <w:color w:val="3B3E42"/>
            </w:rPr>
            <w:t>PostgreSQL</w:t>
          </w:r>
          <w:r>
            <w:rPr>
              <w:rFonts w:ascii="Arial" w:hAnsi="Arial" w:cs="Arial"/>
              <w:color w:val="3B3E42"/>
            </w:rPr>
            <w:t>, Basic LAMP</w:t>
          </w:r>
          <w:r w:rsidR="0009255B">
            <w:rPr>
              <w:rFonts w:ascii="Arial" w:hAnsi="Arial" w:cs="Arial"/>
              <w:color w:val="3B3E42"/>
            </w:rPr>
            <w:t xml:space="preserve"> Tools</w:t>
          </w:r>
          <w:r>
            <w:rPr>
              <w:rFonts w:ascii="Arial" w:hAnsi="Arial" w:cs="Arial"/>
              <w:color w:val="3B3E42"/>
            </w:rPr>
            <w:t xml:space="preserve"> skill set, Basic know</w:t>
          </w:r>
          <w:r w:rsidR="0009255B">
            <w:rPr>
              <w:rFonts w:ascii="Arial" w:hAnsi="Arial" w:cs="Arial"/>
              <w:color w:val="3B3E42"/>
            </w:rPr>
            <w:t>ledge</w:t>
          </w:r>
          <w:r>
            <w:rPr>
              <w:rFonts w:ascii="Arial" w:hAnsi="Arial" w:cs="Arial"/>
              <w:color w:val="3B3E42"/>
            </w:rPr>
            <w:t xml:space="preserve"> of Unix Operating systems</w:t>
          </w:r>
          <w:r w:rsidR="00282F16">
            <w:rPr>
              <w:rFonts w:ascii="Arial" w:hAnsi="Arial" w:cs="Arial"/>
              <w:color w:val="3B3E42"/>
            </w:rPr>
            <w:t xml:space="preserve">, </w:t>
          </w:r>
          <w:r w:rsidR="00282F16" w:rsidRPr="002D44B0">
            <w:rPr>
              <w:rFonts w:ascii="Arial" w:hAnsi="Arial" w:cs="Arial"/>
              <w:color w:val="3B3E42"/>
            </w:rPr>
            <w:t>Network fundamentals</w:t>
          </w:r>
          <w:r w:rsidR="00282F16">
            <w:rPr>
              <w:rFonts w:ascii="Arial" w:hAnsi="Arial" w:cs="Arial"/>
              <w:color w:val="3B3E42"/>
            </w:rPr>
            <w:t xml:space="preserve"> and Hardware Skills.</w:t>
          </w:r>
        </w:p>
      </w:sdtContent>
    </w:sdt>
    <w:p w14:paraId="2A3BB3ED" w14:textId="77777777" w:rsidR="008C503B" w:rsidRDefault="00BE4B14">
      <w:pPr>
        <w:pStyle w:val="Heading1"/>
      </w:pPr>
      <w:r>
        <w:t>Experience</w:t>
      </w:r>
    </w:p>
    <w:p w14:paraId="4F7243E5" w14:textId="4BD64001" w:rsidR="008C503B" w:rsidRDefault="00726575">
      <w:pPr>
        <w:pStyle w:val="Heading2"/>
      </w:pPr>
      <w:sdt>
        <w:sdtPr>
          <w:id w:val="9459739"/>
          <w:placeholder>
            <w:docPart w:val="57800BE6B58FF54988D326BC78FE48CF"/>
          </w:placeholder>
        </w:sdtPr>
        <w:sdtContent>
          <w:r w:rsidR="00282F16">
            <w:t>SW Global</w:t>
          </w:r>
        </w:sdtContent>
      </w:sdt>
      <w:r w:rsidR="00BE4B14">
        <w:tab/>
      </w:r>
      <w:r w:rsidR="002F2F71">
        <w:t>April 2008 – May 2009</w:t>
      </w:r>
    </w:p>
    <w:tbl>
      <w:tblPr>
        <w:tblW w:w="0" w:type="auto"/>
        <w:tblLook w:val="04A0" w:firstRow="1" w:lastRow="0" w:firstColumn="1" w:lastColumn="0" w:noHBand="0" w:noVBand="1"/>
      </w:tblPr>
      <w:tblGrid>
        <w:gridCol w:w="7082"/>
        <w:gridCol w:w="3133"/>
      </w:tblGrid>
      <w:tr w:rsidR="002F2F71" w:rsidRPr="002D44B0" w14:paraId="6DE8C8F8" w14:textId="77777777" w:rsidTr="002F2F71">
        <w:tc>
          <w:tcPr>
            <w:tcW w:w="7082" w:type="dxa"/>
          </w:tcPr>
          <w:p w14:paraId="55812A76" w14:textId="5A81C95F" w:rsidR="002F2F71" w:rsidRPr="00C7372C" w:rsidRDefault="0003616A" w:rsidP="002F2F71">
            <w:pPr>
              <w:spacing w:line="240" w:lineRule="auto"/>
              <w:rPr>
                <w:rFonts w:ascii="Arial" w:hAnsi="Arial" w:cs="Arial"/>
                <w:b/>
                <w:color w:val="000000" w:themeColor="text1"/>
              </w:rPr>
            </w:pPr>
            <w:r w:rsidRPr="00C7372C">
              <w:rPr>
                <w:rFonts w:ascii="Arial" w:hAnsi="Arial" w:cs="Arial"/>
                <w:b/>
                <w:color w:val="000000" w:themeColor="text1"/>
              </w:rPr>
              <w:t xml:space="preserve">Software </w:t>
            </w:r>
            <w:r w:rsidR="002F2F71" w:rsidRPr="00C7372C">
              <w:rPr>
                <w:rFonts w:ascii="Arial" w:hAnsi="Arial" w:cs="Arial"/>
                <w:b/>
                <w:color w:val="000000" w:themeColor="text1"/>
              </w:rPr>
              <w:t>Developer (CakePHP, PHP, PostgreSQL, MySQL, Javascript)</w:t>
            </w:r>
          </w:p>
          <w:p w14:paraId="2A0D47A2" w14:textId="77777777" w:rsidR="0003616A" w:rsidRPr="00C7372C" w:rsidRDefault="0003616A" w:rsidP="002F2F71">
            <w:pPr>
              <w:spacing w:line="240" w:lineRule="auto"/>
              <w:rPr>
                <w:rFonts w:ascii="Arial" w:hAnsi="Arial" w:cs="Arial"/>
                <w:b/>
                <w:color w:val="000000" w:themeColor="text1"/>
              </w:rPr>
            </w:pPr>
          </w:p>
          <w:p w14:paraId="5746D678" w14:textId="4398621C" w:rsidR="002F2F71" w:rsidRPr="00C7372C" w:rsidRDefault="002F2F71" w:rsidP="002F2F71">
            <w:pPr>
              <w:spacing w:line="240" w:lineRule="auto"/>
              <w:rPr>
                <w:rFonts w:ascii="Arial" w:hAnsi="Arial" w:cs="Arial"/>
                <w:b/>
                <w:color w:val="000000" w:themeColor="text1"/>
              </w:rPr>
            </w:pPr>
            <w:r w:rsidRPr="00C7372C">
              <w:rPr>
                <w:rFonts w:ascii="Arial" w:hAnsi="Arial" w:cs="Arial"/>
                <w:b/>
                <w:color w:val="000000" w:themeColor="text1"/>
              </w:rPr>
              <w:t>Project Name: Ghana Immigration Service</w:t>
            </w:r>
            <w:r w:rsidR="00C7372C">
              <w:rPr>
                <w:rFonts w:ascii="Arial" w:hAnsi="Arial" w:cs="Arial"/>
                <w:b/>
                <w:color w:val="000000" w:themeColor="text1"/>
              </w:rPr>
              <w:t xml:space="preserve"> </w:t>
            </w:r>
            <w:r w:rsidRPr="00C7372C">
              <w:rPr>
                <w:rFonts w:ascii="Arial" w:hAnsi="Arial" w:cs="Arial"/>
                <w:b/>
                <w:color w:val="000000" w:themeColor="text1"/>
              </w:rPr>
              <w:t>(GIS)</w:t>
            </w:r>
          </w:p>
          <w:p w14:paraId="539E9F1F" w14:textId="2A5BA360" w:rsidR="002F2F71" w:rsidRPr="00C7372C" w:rsidRDefault="002F2F71" w:rsidP="002F2F71">
            <w:pPr>
              <w:spacing w:line="240" w:lineRule="auto"/>
              <w:rPr>
                <w:rFonts w:ascii="Arial" w:hAnsi="Arial" w:cs="Arial"/>
                <w:b/>
                <w:color w:val="000000" w:themeColor="text1"/>
              </w:rPr>
            </w:pPr>
            <w:r w:rsidRPr="00C7372C">
              <w:rPr>
                <w:rFonts w:ascii="Arial" w:hAnsi="Arial" w:cs="Arial"/>
                <w:b/>
                <w:color w:val="000000" w:themeColor="text1"/>
              </w:rPr>
              <w:t xml:space="preserve">Description: </w:t>
            </w:r>
            <w:r w:rsidR="00C7372C">
              <w:rPr>
                <w:rFonts w:ascii="Arial" w:hAnsi="Arial" w:cs="Arial"/>
                <w:color w:val="000000" w:themeColor="text1"/>
              </w:rPr>
              <w:t>Document work</w:t>
            </w:r>
            <w:r w:rsidRPr="00C7372C">
              <w:rPr>
                <w:rFonts w:ascii="Arial" w:hAnsi="Arial" w:cs="Arial"/>
                <w:color w:val="000000" w:themeColor="text1"/>
              </w:rPr>
              <w:t>flow system for Ghana Immigration Service.</w:t>
            </w:r>
          </w:p>
        </w:tc>
        <w:tc>
          <w:tcPr>
            <w:tcW w:w="3133" w:type="dxa"/>
          </w:tcPr>
          <w:p w14:paraId="074B46D3" w14:textId="77777777" w:rsidR="002F2F71" w:rsidRPr="00C7372C" w:rsidRDefault="002F2F71" w:rsidP="002F2F71">
            <w:pPr>
              <w:spacing w:line="240" w:lineRule="auto"/>
              <w:jc w:val="right"/>
              <w:rPr>
                <w:rFonts w:ascii="Arial" w:hAnsi="Arial" w:cs="Arial"/>
                <w:b/>
                <w:color w:val="000000" w:themeColor="text1"/>
              </w:rPr>
            </w:pPr>
          </w:p>
        </w:tc>
      </w:tr>
      <w:tr w:rsidR="002F2F71" w:rsidRPr="005542D6" w14:paraId="5A0C9EBE" w14:textId="77777777" w:rsidTr="002F2F71">
        <w:tc>
          <w:tcPr>
            <w:tcW w:w="10215" w:type="dxa"/>
            <w:gridSpan w:val="2"/>
          </w:tcPr>
          <w:p w14:paraId="1672B467" w14:textId="77777777" w:rsidR="002F2F71" w:rsidRPr="00C7372C" w:rsidRDefault="002F2F71" w:rsidP="0003616A">
            <w:pPr>
              <w:pStyle w:val="ListParagraph"/>
              <w:numPr>
                <w:ilvl w:val="0"/>
                <w:numId w:val="12"/>
              </w:numPr>
              <w:spacing w:before="40" w:line="240" w:lineRule="auto"/>
              <w:jc w:val="both"/>
              <w:rPr>
                <w:rFonts w:ascii="Arial" w:hAnsi="Arial" w:cs="Arial"/>
                <w:color w:val="000000" w:themeColor="text1"/>
              </w:rPr>
            </w:pPr>
            <w:r w:rsidRPr="00C7372C">
              <w:rPr>
                <w:rFonts w:ascii="Arial" w:hAnsi="Arial" w:cs="Arial"/>
                <w:color w:val="000000" w:themeColor="text1"/>
              </w:rPr>
              <w:t>Added new functionalities and features.</w:t>
            </w:r>
          </w:p>
          <w:p w14:paraId="497F92E2" w14:textId="77777777" w:rsidR="002F2F71" w:rsidRPr="00C7372C" w:rsidRDefault="002F2F71" w:rsidP="0003616A">
            <w:pPr>
              <w:pStyle w:val="ListParagraph"/>
              <w:numPr>
                <w:ilvl w:val="0"/>
                <w:numId w:val="12"/>
              </w:numPr>
              <w:spacing w:before="40" w:line="240" w:lineRule="auto"/>
              <w:jc w:val="both"/>
              <w:rPr>
                <w:rFonts w:ascii="Arial" w:hAnsi="Arial" w:cs="Arial"/>
                <w:color w:val="000000" w:themeColor="text1"/>
              </w:rPr>
            </w:pPr>
            <w:r w:rsidRPr="00C7372C">
              <w:rPr>
                <w:rFonts w:ascii="Arial" w:hAnsi="Arial" w:cs="Arial"/>
                <w:color w:val="000000" w:themeColor="text1"/>
              </w:rPr>
              <w:t>Maintained and debugged.</w:t>
            </w:r>
          </w:p>
          <w:p w14:paraId="3E32BC2C" w14:textId="77777777" w:rsidR="002F2F71" w:rsidRPr="00C7372C" w:rsidRDefault="002F2F71" w:rsidP="002F2F71">
            <w:pPr>
              <w:pStyle w:val="ListParagraph"/>
              <w:spacing w:line="240" w:lineRule="auto"/>
              <w:ind w:left="0"/>
              <w:rPr>
                <w:rFonts w:ascii="Arial" w:hAnsi="Arial" w:cs="Arial"/>
                <w:color w:val="000000" w:themeColor="text1"/>
              </w:rPr>
            </w:pPr>
          </w:p>
          <w:p w14:paraId="3B69B62E" w14:textId="77777777" w:rsidR="002F2F71" w:rsidRPr="00C7372C" w:rsidRDefault="002F2F71" w:rsidP="002F2F71">
            <w:pPr>
              <w:pStyle w:val="ListParagraph"/>
              <w:spacing w:line="240" w:lineRule="auto"/>
              <w:ind w:left="0"/>
              <w:rPr>
                <w:rFonts w:ascii="Arial" w:hAnsi="Arial" w:cs="Arial"/>
                <w:b/>
                <w:color w:val="000000" w:themeColor="text1"/>
              </w:rPr>
            </w:pPr>
            <w:r w:rsidRPr="00C7372C">
              <w:rPr>
                <w:rFonts w:ascii="Arial" w:hAnsi="Arial" w:cs="Arial"/>
                <w:b/>
                <w:color w:val="000000" w:themeColor="text1"/>
              </w:rPr>
              <w:t>Project Name: Insurance Management System</w:t>
            </w:r>
          </w:p>
          <w:p w14:paraId="617EE684" w14:textId="77777777" w:rsidR="002F2F71" w:rsidRPr="00C7372C" w:rsidRDefault="002F2F71" w:rsidP="002F2F71">
            <w:pPr>
              <w:pStyle w:val="ListParagraph"/>
              <w:spacing w:line="240" w:lineRule="auto"/>
              <w:ind w:left="0"/>
              <w:rPr>
                <w:rFonts w:ascii="Arial" w:hAnsi="Arial" w:cs="Arial"/>
                <w:color w:val="000000" w:themeColor="text1"/>
              </w:rPr>
            </w:pPr>
            <w:r w:rsidRPr="00C7372C">
              <w:rPr>
                <w:rFonts w:ascii="Arial" w:hAnsi="Arial" w:cs="Arial"/>
                <w:b/>
                <w:color w:val="000000" w:themeColor="text1"/>
              </w:rPr>
              <w:t>Description:</w:t>
            </w:r>
            <w:r w:rsidRPr="00C7372C">
              <w:rPr>
                <w:rFonts w:ascii="Arial" w:hAnsi="Arial" w:cs="Arial"/>
                <w:color w:val="000000" w:themeColor="text1"/>
              </w:rPr>
              <w:t xml:space="preserve"> Insurance management system for Industrial And General Insurance Plc(IGI)</w:t>
            </w:r>
          </w:p>
          <w:p w14:paraId="5C5E2DB1" w14:textId="77777777" w:rsidR="002F2F71" w:rsidRPr="00C7372C" w:rsidRDefault="002F2F71" w:rsidP="00C841F2">
            <w:pPr>
              <w:pStyle w:val="ListParagraph"/>
              <w:numPr>
                <w:ilvl w:val="0"/>
                <w:numId w:val="14"/>
              </w:numPr>
              <w:spacing w:before="40" w:line="240" w:lineRule="auto"/>
              <w:jc w:val="both"/>
              <w:rPr>
                <w:rFonts w:ascii="Arial" w:hAnsi="Arial" w:cs="Arial"/>
                <w:color w:val="000000" w:themeColor="text1"/>
              </w:rPr>
            </w:pPr>
            <w:r w:rsidRPr="00C7372C">
              <w:rPr>
                <w:rFonts w:ascii="Arial" w:hAnsi="Arial" w:cs="Arial"/>
                <w:color w:val="000000" w:themeColor="text1"/>
              </w:rPr>
              <w:t>Worked on corporate and individual forms and added validation functionalities</w:t>
            </w:r>
          </w:p>
          <w:p w14:paraId="240BD40B" w14:textId="77777777" w:rsidR="002F2F71" w:rsidRPr="00C7372C" w:rsidRDefault="002F2F71" w:rsidP="002F2F71">
            <w:pPr>
              <w:pStyle w:val="ListParagraph"/>
              <w:spacing w:line="240" w:lineRule="auto"/>
              <w:ind w:left="0"/>
              <w:rPr>
                <w:rFonts w:ascii="Arial" w:hAnsi="Arial" w:cs="Arial"/>
                <w:color w:val="000000" w:themeColor="text1"/>
              </w:rPr>
            </w:pPr>
          </w:p>
          <w:p w14:paraId="74D25D52" w14:textId="0EA595D7" w:rsidR="002F2F71" w:rsidRPr="00C7372C" w:rsidRDefault="002F2F71" w:rsidP="002F2F71">
            <w:pPr>
              <w:pStyle w:val="ListParagraph"/>
              <w:spacing w:line="240" w:lineRule="auto"/>
              <w:ind w:left="0"/>
              <w:rPr>
                <w:rFonts w:ascii="Arial" w:hAnsi="Arial" w:cs="Arial"/>
                <w:b/>
                <w:color w:val="000000" w:themeColor="text1"/>
              </w:rPr>
            </w:pPr>
            <w:r w:rsidRPr="00C7372C">
              <w:rPr>
                <w:rFonts w:ascii="Arial" w:hAnsi="Arial" w:cs="Arial"/>
                <w:b/>
                <w:color w:val="000000" w:themeColor="text1"/>
              </w:rPr>
              <w:t>Project Name: Nigerian National Petroleum Corporation</w:t>
            </w:r>
            <w:r w:rsidR="00EE72C4">
              <w:rPr>
                <w:rFonts w:ascii="Arial" w:hAnsi="Arial" w:cs="Arial"/>
                <w:b/>
                <w:color w:val="000000" w:themeColor="text1"/>
              </w:rPr>
              <w:t xml:space="preserve"> </w:t>
            </w:r>
            <w:r w:rsidRPr="00C7372C">
              <w:rPr>
                <w:rFonts w:ascii="Arial" w:hAnsi="Arial" w:cs="Arial"/>
                <w:b/>
                <w:color w:val="000000" w:themeColor="text1"/>
              </w:rPr>
              <w:t>(NNPC)</w:t>
            </w:r>
          </w:p>
          <w:p w14:paraId="4552FCE3" w14:textId="77777777" w:rsidR="002F2F71" w:rsidRPr="00C7372C" w:rsidRDefault="002F2F71" w:rsidP="002F2F71">
            <w:pPr>
              <w:pStyle w:val="ListParagraph"/>
              <w:spacing w:line="240" w:lineRule="auto"/>
              <w:ind w:left="0"/>
              <w:rPr>
                <w:rFonts w:ascii="Arial" w:hAnsi="Arial" w:cs="Arial"/>
                <w:color w:val="000000" w:themeColor="text1"/>
              </w:rPr>
            </w:pPr>
            <w:r w:rsidRPr="00C7372C">
              <w:rPr>
                <w:rFonts w:ascii="Arial" w:hAnsi="Arial" w:cs="Arial"/>
                <w:b/>
                <w:color w:val="000000" w:themeColor="text1"/>
              </w:rPr>
              <w:t xml:space="preserve">Description: </w:t>
            </w:r>
            <w:r w:rsidRPr="00C7372C">
              <w:rPr>
                <w:rFonts w:ascii="Arial" w:hAnsi="Arial" w:cs="Arial"/>
                <w:color w:val="000000" w:themeColor="text1"/>
              </w:rPr>
              <w:t>Demo</w:t>
            </w:r>
            <w:r w:rsidRPr="00C7372C">
              <w:rPr>
                <w:rFonts w:ascii="Arial" w:hAnsi="Arial" w:cs="Arial"/>
                <w:b/>
                <w:color w:val="000000" w:themeColor="text1"/>
              </w:rPr>
              <w:t xml:space="preserve"> </w:t>
            </w:r>
            <w:r w:rsidRPr="00C7372C">
              <w:rPr>
                <w:rFonts w:ascii="Arial" w:hAnsi="Arial" w:cs="Arial"/>
                <w:color w:val="000000" w:themeColor="text1"/>
              </w:rPr>
              <w:t>Web Application for Nigerian National Petroleum Corporation to capture transporters, schedule batching of products, reports, monitor loading and delivery of products.</w:t>
            </w:r>
          </w:p>
          <w:p w14:paraId="2A9EB05D" w14:textId="4F920785" w:rsidR="00C841F2" w:rsidRPr="00C7372C" w:rsidRDefault="002F2F71" w:rsidP="00C841F2">
            <w:pPr>
              <w:pStyle w:val="ListParagraph"/>
              <w:numPr>
                <w:ilvl w:val="0"/>
                <w:numId w:val="14"/>
              </w:numPr>
              <w:spacing w:before="40" w:line="240" w:lineRule="auto"/>
              <w:jc w:val="both"/>
              <w:rPr>
                <w:rFonts w:ascii="Arial" w:hAnsi="Arial" w:cs="Arial"/>
                <w:color w:val="000000" w:themeColor="text1"/>
              </w:rPr>
            </w:pPr>
            <w:r w:rsidRPr="00C7372C">
              <w:rPr>
                <w:rFonts w:ascii="Arial" w:hAnsi="Arial" w:cs="Arial"/>
                <w:color w:val="000000" w:themeColor="text1"/>
              </w:rPr>
              <w:t xml:space="preserve">Built capturing of transporters, </w:t>
            </w:r>
            <w:r w:rsidRPr="00BA3309">
              <w:rPr>
                <w:rFonts w:cs="Arial"/>
                <w:color w:val="000000" w:themeColor="text1"/>
              </w:rPr>
              <w:t>batching</w:t>
            </w:r>
            <w:r w:rsidRPr="00C7372C">
              <w:rPr>
                <w:rFonts w:ascii="Arial" w:hAnsi="Arial" w:cs="Arial"/>
                <w:color w:val="000000" w:themeColor="text1"/>
              </w:rPr>
              <w:t>, loading and delivery systems</w:t>
            </w:r>
          </w:p>
          <w:p w14:paraId="2771F68F" w14:textId="77777777" w:rsidR="002F2F71" w:rsidRPr="00C7372C" w:rsidRDefault="002F2F71" w:rsidP="002F2F71">
            <w:pPr>
              <w:pStyle w:val="ListParagraph"/>
              <w:spacing w:line="240" w:lineRule="auto"/>
              <w:ind w:left="0"/>
              <w:rPr>
                <w:rFonts w:ascii="Arial" w:hAnsi="Arial" w:cs="Arial"/>
                <w:color w:val="000000" w:themeColor="text1"/>
              </w:rPr>
            </w:pPr>
          </w:p>
        </w:tc>
      </w:tr>
    </w:tbl>
    <w:p w14:paraId="059E8ADF" w14:textId="4D3DC37B" w:rsidR="008C503B" w:rsidRDefault="008C503B" w:rsidP="002F2F71">
      <w:pPr>
        <w:pStyle w:val="ListBullet"/>
        <w:numPr>
          <w:ilvl w:val="0"/>
          <w:numId w:val="0"/>
        </w:numPr>
        <w:ind w:left="360" w:hanging="360"/>
      </w:pPr>
    </w:p>
    <w:p w14:paraId="25F9173A" w14:textId="40FBC010" w:rsidR="002A315C" w:rsidRDefault="002A315C" w:rsidP="002A315C">
      <w:pPr>
        <w:pStyle w:val="Heading2"/>
      </w:pPr>
      <w:sdt>
        <w:sdtPr>
          <w:id w:val="115349395"/>
          <w:placeholder>
            <w:docPart w:val="1C8A321A64EBF14285CA07B12A76A229"/>
          </w:placeholder>
        </w:sdtPr>
        <w:sdtContent>
          <w:r>
            <w:t>Adrenaline Media</w:t>
          </w:r>
        </w:sdtContent>
      </w:sdt>
      <w:r>
        <w:tab/>
        <w:t>April 2008 to present</w:t>
      </w:r>
    </w:p>
    <w:tbl>
      <w:tblPr>
        <w:tblW w:w="0" w:type="auto"/>
        <w:tblLook w:val="04A0" w:firstRow="1" w:lastRow="0" w:firstColumn="1" w:lastColumn="0" w:noHBand="0" w:noVBand="1"/>
      </w:tblPr>
      <w:tblGrid>
        <w:gridCol w:w="7082"/>
        <w:gridCol w:w="3133"/>
      </w:tblGrid>
      <w:tr w:rsidR="002A315C" w:rsidRPr="002D44B0" w14:paraId="08D6B203" w14:textId="77777777" w:rsidTr="006D2025">
        <w:tc>
          <w:tcPr>
            <w:tcW w:w="7082" w:type="dxa"/>
          </w:tcPr>
          <w:p w14:paraId="5FFCC0BE" w14:textId="2F516BDC" w:rsidR="002A315C" w:rsidRPr="00BA3309" w:rsidRDefault="00BA3309" w:rsidP="006D2025">
            <w:pPr>
              <w:spacing w:line="240" w:lineRule="auto"/>
              <w:rPr>
                <w:rFonts w:cs="Arial"/>
                <w:b/>
                <w:color w:val="000000" w:themeColor="text1"/>
              </w:rPr>
            </w:pPr>
            <w:r w:rsidRPr="00BA3309">
              <w:rPr>
                <w:rFonts w:cs="Arial"/>
                <w:b/>
                <w:color w:val="000000" w:themeColor="text1"/>
              </w:rPr>
              <w:t xml:space="preserve">Lead </w:t>
            </w:r>
            <w:r w:rsidR="006D2025" w:rsidRPr="00BA3309">
              <w:rPr>
                <w:rFonts w:cs="Arial"/>
                <w:b/>
                <w:color w:val="000000" w:themeColor="text1"/>
              </w:rPr>
              <w:t>Web</w:t>
            </w:r>
            <w:r w:rsidR="002A315C" w:rsidRPr="00BA3309">
              <w:rPr>
                <w:rFonts w:cs="Arial"/>
                <w:b/>
                <w:color w:val="000000" w:themeColor="text1"/>
              </w:rPr>
              <w:t xml:space="preserve"> Developer (CakePHP, PHP, PostgreSQL, MySQL, Javascript</w:t>
            </w:r>
            <w:r w:rsidR="006D2025" w:rsidRPr="00BA3309">
              <w:rPr>
                <w:rFonts w:cs="Arial"/>
                <w:b/>
                <w:color w:val="000000" w:themeColor="text1"/>
              </w:rPr>
              <w:t>, HTML, CSS</w:t>
            </w:r>
            <w:r w:rsidR="002A315C" w:rsidRPr="00BA3309">
              <w:rPr>
                <w:rFonts w:cs="Arial"/>
                <w:b/>
                <w:color w:val="000000" w:themeColor="text1"/>
              </w:rPr>
              <w:t>)</w:t>
            </w:r>
          </w:p>
          <w:p w14:paraId="7E7B2D75" w14:textId="77777777" w:rsidR="002A315C" w:rsidRPr="00C7372C" w:rsidRDefault="002A315C" w:rsidP="006D2025">
            <w:pPr>
              <w:spacing w:line="240" w:lineRule="auto"/>
              <w:rPr>
                <w:rFonts w:ascii="Arial" w:hAnsi="Arial" w:cs="Arial"/>
                <w:b/>
                <w:color w:val="000000" w:themeColor="text1"/>
              </w:rPr>
            </w:pPr>
          </w:p>
          <w:p w14:paraId="568BEC0C" w14:textId="58DEE86E" w:rsidR="002A315C" w:rsidRPr="00C7372C" w:rsidRDefault="00284470" w:rsidP="006D2025">
            <w:pPr>
              <w:spacing w:line="240" w:lineRule="auto"/>
              <w:rPr>
                <w:rFonts w:ascii="Arial" w:hAnsi="Arial" w:cs="Arial"/>
                <w:b/>
                <w:color w:val="000000" w:themeColor="text1"/>
              </w:rPr>
            </w:pPr>
            <w:r>
              <w:rPr>
                <w:rFonts w:ascii="Arial" w:hAnsi="Arial" w:cs="Arial"/>
                <w:b/>
                <w:color w:val="000000" w:themeColor="text1"/>
              </w:rPr>
              <w:t>Duties</w:t>
            </w:r>
          </w:p>
          <w:p w14:paraId="50EB5CA7" w14:textId="1085FEB9" w:rsidR="002A315C" w:rsidRPr="00C7372C" w:rsidRDefault="002A315C" w:rsidP="006D2025">
            <w:pPr>
              <w:spacing w:line="240" w:lineRule="auto"/>
              <w:rPr>
                <w:rFonts w:ascii="Arial" w:hAnsi="Arial" w:cs="Arial"/>
                <w:b/>
                <w:color w:val="000000" w:themeColor="text1"/>
              </w:rPr>
            </w:pPr>
          </w:p>
        </w:tc>
        <w:tc>
          <w:tcPr>
            <w:tcW w:w="3133" w:type="dxa"/>
          </w:tcPr>
          <w:p w14:paraId="704E59C4" w14:textId="77777777" w:rsidR="002A315C" w:rsidRPr="00C7372C" w:rsidRDefault="002A315C" w:rsidP="006D2025">
            <w:pPr>
              <w:spacing w:line="240" w:lineRule="auto"/>
              <w:jc w:val="right"/>
              <w:rPr>
                <w:rFonts w:ascii="Arial" w:hAnsi="Arial" w:cs="Arial"/>
                <w:b/>
                <w:color w:val="000000" w:themeColor="text1"/>
              </w:rPr>
            </w:pPr>
          </w:p>
        </w:tc>
      </w:tr>
      <w:tr w:rsidR="002A315C" w:rsidRPr="005542D6" w14:paraId="3A4DB305" w14:textId="77777777" w:rsidTr="006D2025">
        <w:tc>
          <w:tcPr>
            <w:tcW w:w="10215" w:type="dxa"/>
            <w:gridSpan w:val="2"/>
          </w:tcPr>
          <w:sdt>
            <w:sdtPr>
              <w:id w:val="-2131466610"/>
              <w:placeholder>
                <w:docPart w:val="03F3B7EA70C4B84F91B68D3990990CF0"/>
              </w:placeholder>
            </w:sdtPr>
            <w:sdtContent>
              <w:p w14:paraId="0AD9CDE4" w14:textId="77777777" w:rsidR="009B7331" w:rsidRDefault="00284470" w:rsidP="00284470">
                <w:pPr>
                  <w:pStyle w:val="ListBullet"/>
                </w:pPr>
                <w:r>
                  <w:t>Designing web templates, Building web templates from Photoshop designs</w:t>
                </w:r>
              </w:p>
              <w:p w14:paraId="190F0F47" w14:textId="77777777" w:rsidR="009B7331" w:rsidRDefault="009B7331" w:rsidP="00284470">
                <w:pPr>
                  <w:pStyle w:val="ListBullet"/>
                </w:pPr>
                <w:r>
                  <w:t>Web applications and CMS developments for new and existing websites</w:t>
                </w:r>
              </w:p>
              <w:p w14:paraId="7C27D402" w14:textId="6627E1D0" w:rsidR="00284470" w:rsidRDefault="009B7331" w:rsidP="00284470">
                <w:pPr>
                  <w:pStyle w:val="ListBullet"/>
                </w:pPr>
                <w:r>
                  <w:t>Website support and maintenance, uploading of websites and remote server administration</w:t>
                </w:r>
              </w:p>
            </w:sdtContent>
          </w:sdt>
          <w:p w14:paraId="6B6917A9" w14:textId="7A879ED9" w:rsidR="002A315C" w:rsidRPr="00284470" w:rsidRDefault="002A315C" w:rsidP="00284470">
            <w:pPr>
              <w:spacing w:before="40" w:line="240" w:lineRule="auto"/>
              <w:jc w:val="both"/>
              <w:rPr>
                <w:rFonts w:ascii="Arial" w:hAnsi="Arial" w:cs="Arial"/>
                <w:color w:val="000000" w:themeColor="text1"/>
              </w:rPr>
            </w:pPr>
          </w:p>
          <w:p w14:paraId="39BD9D70" w14:textId="77777777" w:rsidR="002A315C" w:rsidRPr="00C7372C" w:rsidRDefault="002A315C" w:rsidP="006D2025">
            <w:pPr>
              <w:pStyle w:val="ListParagraph"/>
              <w:spacing w:line="240" w:lineRule="auto"/>
              <w:ind w:left="0"/>
              <w:rPr>
                <w:rFonts w:ascii="Arial" w:hAnsi="Arial" w:cs="Arial"/>
                <w:color w:val="000000" w:themeColor="text1"/>
              </w:rPr>
            </w:pPr>
          </w:p>
        </w:tc>
      </w:tr>
    </w:tbl>
    <w:p w14:paraId="3B85CEBD" w14:textId="77777777" w:rsidR="002A315C" w:rsidRDefault="002A315C" w:rsidP="002A315C">
      <w:pPr>
        <w:pStyle w:val="Heading2"/>
      </w:pPr>
    </w:p>
    <w:p w14:paraId="3080739C" w14:textId="77777777" w:rsidR="00BA3309" w:rsidRDefault="00BA3309" w:rsidP="002A315C">
      <w:pPr>
        <w:pStyle w:val="Heading2"/>
      </w:pPr>
    </w:p>
    <w:p w14:paraId="5004B63F" w14:textId="370EA8F5" w:rsidR="002A315C" w:rsidRDefault="002A315C" w:rsidP="002A315C">
      <w:pPr>
        <w:pStyle w:val="Heading2"/>
      </w:pPr>
      <w:r>
        <w:t>Spearhead Networks</w:t>
      </w:r>
      <w:r>
        <w:tab/>
        <w:t>June 2009 – October 2009</w:t>
      </w:r>
    </w:p>
    <w:tbl>
      <w:tblPr>
        <w:tblW w:w="0" w:type="auto"/>
        <w:tblLook w:val="04A0" w:firstRow="1" w:lastRow="0" w:firstColumn="1" w:lastColumn="0" w:noHBand="0" w:noVBand="1"/>
      </w:tblPr>
      <w:tblGrid>
        <w:gridCol w:w="7082"/>
        <w:gridCol w:w="3133"/>
      </w:tblGrid>
      <w:tr w:rsidR="002A315C" w:rsidRPr="002D44B0" w14:paraId="61786D07" w14:textId="77777777" w:rsidTr="006D2025">
        <w:tc>
          <w:tcPr>
            <w:tcW w:w="7082" w:type="dxa"/>
          </w:tcPr>
          <w:p w14:paraId="5FD06341" w14:textId="6B086C70" w:rsidR="002A315C" w:rsidRPr="00BA3309" w:rsidRDefault="00BA3309" w:rsidP="006D2025">
            <w:pPr>
              <w:spacing w:line="240" w:lineRule="auto"/>
              <w:rPr>
                <w:rFonts w:cs="Arial"/>
                <w:b/>
                <w:color w:val="000000" w:themeColor="text1"/>
              </w:rPr>
            </w:pPr>
            <w:r w:rsidRPr="00BA3309">
              <w:rPr>
                <w:rFonts w:cs="Arial"/>
                <w:b/>
                <w:color w:val="000000" w:themeColor="text1"/>
              </w:rPr>
              <w:t>Web</w:t>
            </w:r>
            <w:r w:rsidR="001B04D6">
              <w:rPr>
                <w:rFonts w:cs="Arial"/>
                <w:b/>
                <w:color w:val="000000" w:themeColor="text1"/>
              </w:rPr>
              <w:t xml:space="preserve"> Administrator</w:t>
            </w:r>
            <w:r w:rsidRPr="00BA3309">
              <w:rPr>
                <w:rFonts w:cs="Arial"/>
                <w:b/>
                <w:color w:val="000000" w:themeColor="text1"/>
              </w:rPr>
              <w:t xml:space="preserve"> / Technical Support</w:t>
            </w:r>
          </w:p>
          <w:p w14:paraId="587CA2AF" w14:textId="77777777" w:rsidR="002A315C" w:rsidRPr="00C7372C" w:rsidRDefault="002A315C" w:rsidP="006D2025">
            <w:pPr>
              <w:spacing w:line="240" w:lineRule="auto"/>
              <w:rPr>
                <w:rFonts w:ascii="Arial" w:hAnsi="Arial" w:cs="Arial"/>
                <w:b/>
                <w:color w:val="000000" w:themeColor="text1"/>
              </w:rPr>
            </w:pPr>
          </w:p>
          <w:p w14:paraId="4079E6E5" w14:textId="75D1F001" w:rsidR="002A315C" w:rsidRDefault="00BA3309" w:rsidP="006D2025">
            <w:pPr>
              <w:spacing w:line="240" w:lineRule="auto"/>
              <w:rPr>
                <w:rFonts w:ascii="Arial" w:hAnsi="Arial" w:cs="Arial"/>
                <w:b/>
                <w:color w:val="000000" w:themeColor="text1"/>
              </w:rPr>
            </w:pPr>
            <w:r>
              <w:rPr>
                <w:rFonts w:ascii="Arial" w:hAnsi="Arial" w:cs="Arial"/>
                <w:b/>
                <w:color w:val="000000" w:themeColor="text1"/>
              </w:rPr>
              <w:t>Duties</w:t>
            </w:r>
          </w:p>
          <w:p w14:paraId="70C3D694" w14:textId="77777777" w:rsidR="00BA3309" w:rsidRPr="00C7372C" w:rsidRDefault="00BA3309" w:rsidP="006D2025">
            <w:pPr>
              <w:spacing w:line="240" w:lineRule="auto"/>
              <w:rPr>
                <w:rFonts w:ascii="Arial" w:hAnsi="Arial" w:cs="Arial"/>
                <w:b/>
                <w:color w:val="000000" w:themeColor="text1"/>
              </w:rPr>
            </w:pPr>
          </w:p>
          <w:sdt>
            <w:sdtPr>
              <w:id w:val="2015499300"/>
              <w:placeholder>
                <w:docPart w:val="A425F5D0ED9E8E4DBDF2D3EEFB45C0F0"/>
              </w:placeholder>
            </w:sdtPr>
            <w:sdtContent>
              <w:p w14:paraId="7611136E" w14:textId="73AB10D0" w:rsidR="00BA3309" w:rsidRDefault="001B04D6" w:rsidP="00BA3309">
                <w:pPr>
                  <w:pStyle w:val="ListBullet"/>
                </w:pPr>
                <w:r>
                  <w:t>Design and Support of Company’s website</w:t>
                </w:r>
              </w:p>
              <w:p w14:paraId="065E4EF9" w14:textId="4BD5C2AD" w:rsidR="001B04D6" w:rsidRDefault="00351754" w:rsidP="001B04D6">
                <w:pPr>
                  <w:pStyle w:val="ListBullet"/>
                </w:pPr>
                <w:r>
                  <w:t>H</w:t>
                </w:r>
                <w:r w:rsidR="001B04D6">
                  <w:t>ardware/network support to clients</w:t>
                </w:r>
              </w:p>
              <w:p w14:paraId="4C9262C4" w14:textId="438B996F" w:rsidR="00BA3309" w:rsidRDefault="001B04D6" w:rsidP="001B04D6">
                <w:pPr>
                  <w:pStyle w:val="ListBullet"/>
                </w:pPr>
                <w:r>
                  <w:t xml:space="preserve">Installation, </w:t>
                </w:r>
                <w:r w:rsidR="003A4F2A">
                  <w:t>administration and support of antivirus/firewall.</w:t>
                </w:r>
              </w:p>
            </w:sdtContent>
          </w:sdt>
          <w:p w14:paraId="1F9BB86F" w14:textId="39DBB092" w:rsidR="002A315C" w:rsidRPr="00C7372C" w:rsidRDefault="002A315C" w:rsidP="006D2025">
            <w:pPr>
              <w:spacing w:line="240" w:lineRule="auto"/>
              <w:rPr>
                <w:rFonts w:ascii="Arial" w:hAnsi="Arial" w:cs="Arial"/>
                <w:b/>
                <w:color w:val="000000" w:themeColor="text1"/>
              </w:rPr>
            </w:pPr>
          </w:p>
        </w:tc>
        <w:tc>
          <w:tcPr>
            <w:tcW w:w="3133" w:type="dxa"/>
          </w:tcPr>
          <w:p w14:paraId="33FF3A9D" w14:textId="77777777" w:rsidR="002A315C" w:rsidRPr="00C7372C" w:rsidRDefault="002A315C" w:rsidP="006D2025">
            <w:pPr>
              <w:spacing w:line="240" w:lineRule="auto"/>
              <w:jc w:val="right"/>
              <w:rPr>
                <w:rFonts w:ascii="Arial" w:hAnsi="Arial" w:cs="Arial"/>
                <w:b/>
                <w:color w:val="000000" w:themeColor="text1"/>
              </w:rPr>
            </w:pPr>
          </w:p>
        </w:tc>
      </w:tr>
      <w:tr w:rsidR="002A315C" w:rsidRPr="005542D6" w14:paraId="3F18A14B" w14:textId="77777777" w:rsidTr="006D2025">
        <w:tc>
          <w:tcPr>
            <w:tcW w:w="10215" w:type="dxa"/>
            <w:gridSpan w:val="2"/>
          </w:tcPr>
          <w:p w14:paraId="04A60A2A" w14:textId="1D18E49E" w:rsidR="002A315C" w:rsidRDefault="002A315C" w:rsidP="00BA3309">
            <w:pPr>
              <w:spacing w:before="40" w:line="240" w:lineRule="auto"/>
              <w:jc w:val="both"/>
              <w:rPr>
                <w:rFonts w:ascii="Arial" w:hAnsi="Arial" w:cs="Arial"/>
                <w:color w:val="000000" w:themeColor="text1"/>
              </w:rPr>
            </w:pPr>
          </w:p>
          <w:p w14:paraId="44D60480" w14:textId="1ACF250E" w:rsidR="00752E19" w:rsidRDefault="00752E19" w:rsidP="00752E19">
            <w:pPr>
              <w:pStyle w:val="Heading2"/>
            </w:pPr>
            <w:r>
              <w:t>All Terrain Services Group (ATS)</w:t>
            </w:r>
            <w:r>
              <w:tab/>
              <w:t>March 2010 – February 201</w:t>
            </w:r>
            <w:r w:rsidR="00E3568A">
              <w:t>1</w:t>
            </w:r>
          </w:p>
          <w:tbl>
            <w:tblPr>
              <w:tblW w:w="0" w:type="auto"/>
              <w:tblLook w:val="04A0" w:firstRow="1" w:lastRow="0" w:firstColumn="1" w:lastColumn="0" w:noHBand="0" w:noVBand="1"/>
            </w:tblPr>
            <w:tblGrid>
              <w:gridCol w:w="6941"/>
              <w:gridCol w:w="3058"/>
            </w:tblGrid>
            <w:tr w:rsidR="00752E19" w:rsidRPr="002D44B0" w14:paraId="1A9AD2D8" w14:textId="77777777" w:rsidTr="001D3E06">
              <w:tc>
                <w:tcPr>
                  <w:tcW w:w="7082" w:type="dxa"/>
                </w:tcPr>
                <w:p w14:paraId="617778AA" w14:textId="36070156" w:rsidR="00752E19" w:rsidRPr="00BA3309" w:rsidRDefault="00752E19" w:rsidP="000F76B2">
                  <w:pPr>
                    <w:spacing w:line="240" w:lineRule="auto"/>
                    <w:ind w:left="-108"/>
                    <w:rPr>
                      <w:rFonts w:cs="Arial"/>
                      <w:b/>
                      <w:color w:val="000000" w:themeColor="text1"/>
                    </w:rPr>
                  </w:pPr>
                  <w:r w:rsidRPr="00BA3309">
                    <w:rPr>
                      <w:rFonts w:cs="Arial"/>
                      <w:b/>
                      <w:color w:val="000000" w:themeColor="text1"/>
                    </w:rPr>
                    <w:t>Web</w:t>
                  </w:r>
                  <w:r>
                    <w:rPr>
                      <w:rFonts w:cs="Arial"/>
                      <w:b/>
                      <w:color w:val="000000" w:themeColor="text1"/>
                    </w:rPr>
                    <w:t xml:space="preserve"> </w:t>
                  </w:r>
                  <w:r w:rsidR="00B61F02">
                    <w:rPr>
                      <w:rFonts w:cs="Arial"/>
                      <w:b/>
                      <w:color w:val="000000" w:themeColor="text1"/>
                    </w:rPr>
                    <w:t>Developer</w:t>
                  </w:r>
                </w:p>
                <w:p w14:paraId="3F5D0D9D" w14:textId="77777777" w:rsidR="00752E19" w:rsidRPr="00C7372C" w:rsidRDefault="00752E19" w:rsidP="001D3E06">
                  <w:pPr>
                    <w:spacing w:line="240" w:lineRule="auto"/>
                    <w:rPr>
                      <w:rFonts w:ascii="Arial" w:hAnsi="Arial" w:cs="Arial"/>
                      <w:b/>
                      <w:color w:val="000000" w:themeColor="text1"/>
                    </w:rPr>
                  </w:pPr>
                </w:p>
                <w:p w14:paraId="6FE0238A" w14:textId="77777777" w:rsidR="00752E19" w:rsidRDefault="00752E19" w:rsidP="001D3E06">
                  <w:pPr>
                    <w:spacing w:line="240" w:lineRule="auto"/>
                    <w:rPr>
                      <w:rFonts w:ascii="Arial" w:hAnsi="Arial" w:cs="Arial"/>
                      <w:b/>
                      <w:color w:val="000000" w:themeColor="text1"/>
                    </w:rPr>
                  </w:pPr>
                  <w:r>
                    <w:rPr>
                      <w:rFonts w:ascii="Arial" w:hAnsi="Arial" w:cs="Arial"/>
                      <w:b/>
                      <w:color w:val="000000" w:themeColor="text1"/>
                    </w:rPr>
                    <w:t>Duties</w:t>
                  </w:r>
                </w:p>
                <w:p w14:paraId="04C0475E" w14:textId="77777777" w:rsidR="00752E19" w:rsidRPr="00C7372C" w:rsidRDefault="00752E19" w:rsidP="001D3E06">
                  <w:pPr>
                    <w:spacing w:line="240" w:lineRule="auto"/>
                    <w:rPr>
                      <w:rFonts w:ascii="Arial" w:hAnsi="Arial" w:cs="Arial"/>
                      <w:b/>
                      <w:color w:val="000000" w:themeColor="text1"/>
                    </w:rPr>
                  </w:pPr>
                </w:p>
                <w:sdt>
                  <w:sdtPr>
                    <w:id w:val="-488481426"/>
                    <w:placeholder>
                      <w:docPart w:val="73919CD0643C3043B194C948CCF78AE6"/>
                    </w:placeholder>
                  </w:sdtPr>
                  <w:sdtContent>
                    <w:p w14:paraId="5F7E99B8" w14:textId="4F7FB344" w:rsidR="00752E19" w:rsidRDefault="000F76B2" w:rsidP="001D3E06">
                      <w:pPr>
                        <w:pStyle w:val="ListBullet"/>
                      </w:pPr>
                      <w:r>
                        <w:t xml:space="preserve">Design, </w:t>
                      </w:r>
                      <w:r w:rsidR="00752E19">
                        <w:t>Support</w:t>
                      </w:r>
                      <w:r>
                        <w:t>, Administration</w:t>
                      </w:r>
                      <w:r w:rsidR="00752E19">
                        <w:t xml:space="preserve"> of Company’s website</w:t>
                      </w:r>
                    </w:p>
                    <w:p w14:paraId="12057F11" w14:textId="6D8BA7B6" w:rsidR="00752E19" w:rsidRDefault="000F76B2" w:rsidP="000F76B2">
                      <w:pPr>
                        <w:pStyle w:val="ListBullet"/>
                      </w:pPr>
                      <w:r>
                        <w:t xml:space="preserve">Developed web application to </w:t>
                      </w:r>
                      <w:r w:rsidR="001D3E06">
                        <w:t>keep track of inventories of groceries and IT equipment. Account management and menu planner.</w:t>
                      </w:r>
                    </w:p>
                  </w:sdtContent>
                </w:sdt>
                <w:p w14:paraId="77E87083" w14:textId="77777777" w:rsidR="00752E19" w:rsidRPr="00C7372C" w:rsidRDefault="00752E19" w:rsidP="001D3E06">
                  <w:pPr>
                    <w:spacing w:line="240" w:lineRule="auto"/>
                    <w:rPr>
                      <w:rFonts w:ascii="Arial" w:hAnsi="Arial" w:cs="Arial"/>
                      <w:b/>
                      <w:color w:val="000000" w:themeColor="text1"/>
                    </w:rPr>
                  </w:pPr>
                </w:p>
              </w:tc>
              <w:tc>
                <w:tcPr>
                  <w:tcW w:w="3133" w:type="dxa"/>
                </w:tcPr>
                <w:p w14:paraId="2B313A6B" w14:textId="77777777" w:rsidR="00752E19" w:rsidRPr="00C7372C" w:rsidRDefault="00752E19" w:rsidP="001D3E06">
                  <w:pPr>
                    <w:spacing w:line="240" w:lineRule="auto"/>
                    <w:jc w:val="right"/>
                    <w:rPr>
                      <w:rFonts w:ascii="Arial" w:hAnsi="Arial" w:cs="Arial"/>
                      <w:b/>
                      <w:color w:val="000000" w:themeColor="text1"/>
                    </w:rPr>
                  </w:pPr>
                </w:p>
              </w:tc>
            </w:tr>
          </w:tbl>
          <w:p w14:paraId="36AA5200" w14:textId="77777777" w:rsidR="002A315C" w:rsidRPr="00C7372C" w:rsidRDefault="002A315C" w:rsidP="00BA3309">
            <w:pPr>
              <w:pStyle w:val="ListParagraph"/>
              <w:spacing w:line="240" w:lineRule="auto"/>
              <w:ind w:left="0"/>
              <w:rPr>
                <w:rFonts w:ascii="Arial" w:hAnsi="Arial" w:cs="Arial"/>
                <w:color w:val="000000" w:themeColor="text1"/>
              </w:rPr>
            </w:pPr>
          </w:p>
        </w:tc>
      </w:tr>
    </w:tbl>
    <w:p w14:paraId="56E51BAA" w14:textId="703885FF" w:rsidR="00C233E3" w:rsidRPr="00C233E3" w:rsidRDefault="00BE4B14" w:rsidP="007C3FDE">
      <w:pPr>
        <w:pStyle w:val="Heading1"/>
      </w:pPr>
      <w:r>
        <w:t>Education</w:t>
      </w:r>
    </w:p>
    <w:p w14:paraId="1994E036" w14:textId="4C19BA06" w:rsidR="008C503B" w:rsidRDefault="00726575">
      <w:pPr>
        <w:pStyle w:val="Heading2"/>
      </w:pPr>
      <w:sdt>
        <w:sdtPr>
          <w:id w:val="9459748"/>
          <w:placeholder>
            <w:docPart w:val="66EC2861EEA9FB4DB3027E66659FC221"/>
          </w:placeholder>
        </w:sdtPr>
        <w:sdtContent>
          <w:r w:rsidR="00C233E3" w:rsidRPr="00A54462">
            <w:rPr>
              <w:rFonts w:ascii="Arial" w:hAnsi="Arial" w:cs="Arial"/>
              <w:color w:val="3B3E42"/>
            </w:rPr>
            <w:t>RMIT/AVU/GIMPA</w:t>
          </w:r>
        </w:sdtContent>
      </w:sdt>
      <w:r w:rsidR="00BE4B14">
        <w:tab/>
      </w:r>
      <w:r w:rsidR="00C233E3">
        <w:t>2003 to 3007</w:t>
      </w:r>
    </w:p>
    <w:sdt>
      <w:sdtPr>
        <w:id w:val="9459749"/>
        <w:placeholder>
          <w:docPart w:val="30421CC2CA1CA643BE4687226251EBCB"/>
        </w:placeholder>
      </w:sdtPr>
      <w:sdtContent>
        <w:p w14:paraId="4D183079" w14:textId="77777777" w:rsidR="00814F4C" w:rsidRDefault="00C233E3" w:rsidP="00C233E3">
          <w:pPr>
            <w:spacing w:line="240" w:lineRule="auto"/>
            <w:rPr>
              <w:rFonts w:ascii="Arial" w:hAnsi="Arial" w:cs="Arial"/>
              <w:color w:val="3B3E42"/>
            </w:rPr>
          </w:pPr>
          <w:r w:rsidRPr="0059653C">
            <w:rPr>
              <w:rFonts w:ascii="Arial" w:hAnsi="Arial" w:cs="Arial"/>
              <w:b/>
              <w:color w:val="3B3E42"/>
            </w:rPr>
            <w:t xml:space="preserve">Bachelor of Applied Science </w:t>
          </w:r>
          <w:r w:rsidRPr="00A54462">
            <w:rPr>
              <w:rFonts w:ascii="Arial" w:hAnsi="Arial" w:cs="Arial"/>
              <w:color w:val="3B3E42"/>
            </w:rPr>
            <w:t>(Informat</w:t>
          </w:r>
          <w:r>
            <w:rPr>
              <w:rFonts w:ascii="Arial" w:hAnsi="Arial" w:cs="Arial"/>
              <w:color w:val="3B3E42"/>
            </w:rPr>
            <w:t>ion Technology)</w:t>
          </w:r>
        </w:p>
        <w:p w14:paraId="7F6A2D90" w14:textId="7D61D299" w:rsidR="008C503B" w:rsidRPr="00C233E3" w:rsidRDefault="00814F4C" w:rsidP="00C233E3">
          <w:pPr>
            <w:spacing w:line="240" w:lineRule="auto"/>
            <w:rPr>
              <w:rFonts w:ascii="Arial" w:hAnsi="Arial" w:cs="Arial"/>
              <w:color w:val="3B3E42"/>
            </w:rPr>
          </w:pPr>
          <w:r w:rsidRPr="0059653C">
            <w:rPr>
              <w:rFonts w:ascii="Arial" w:hAnsi="Arial" w:cs="Arial"/>
              <w:b/>
              <w:color w:val="3B3E42"/>
            </w:rPr>
            <w:t>C</w:t>
          </w:r>
          <w:r>
            <w:rPr>
              <w:rFonts w:ascii="Arial" w:hAnsi="Arial" w:cs="Arial"/>
              <w:b/>
              <w:color w:val="3B3E42"/>
            </w:rPr>
            <w:t>ertificate in Management</w:t>
          </w:r>
        </w:p>
      </w:sdtContent>
    </w:sdt>
    <w:p w14:paraId="17FCC130" w14:textId="32BA28F6" w:rsidR="008C503B" w:rsidRDefault="00726575" w:rsidP="009F3066">
      <w:pPr>
        <w:pStyle w:val="Heading2"/>
      </w:pPr>
      <w:sdt>
        <w:sdtPr>
          <w:id w:val="9459752"/>
          <w:placeholder>
            <w:docPart w:val="327A8F4F4B3EC04EBB12BD426858AFE9"/>
          </w:placeholder>
        </w:sdtPr>
        <w:sdtContent>
          <w:r w:rsidR="009F3066">
            <w:t>Chemu Senior High School</w:t>
          </w:r>
          <w:r w:rsidR="000A4B3D">
            <w:t xml:space="preserve"> </w:t>
          </w:r>
          <w:r w:rsidR="009F3066">
            <w:t>(Science)</w:t>
          </w:r>
        </w:sdtContent>
      </w:sdt>
      <w:r w:rsidR="00BE4B14">
        <w:tab/>
      </w:r>
      <w:r w:rsidR="009F3066">
        <w:t>1999 to 2001</w:t>
      </w:r>
    </w:p>
    <w:p w14:paraId="08A0BE1C" w14:textId="5888037F" w:rsidR="000A4B3D" w:rsidRPr="009F3066" w:rsidRDefault="000A4B3D" w:rsidP="000A4B3D">
      <w:pPr>
        <w:pStyle w:val="Heading2"/>
      </w:pPr>
      <w:sdt>
        <w:sdtPr>
          <w:id w:val="827563769"/>
          <w:placeholder>
            <w:docPart w:val="1F33B9E444E2AA419871594A0700FA43"/>
          </w:placeholder>
        </w:sdtPr>
        <w:sdtContent>
          <w:r>
            <w:t>Tema First Baptist Junior High School</w:t>
          </w:r>
        </w:sdtContent>
      </w:sdt>
      <w:r>
        <w:tab/>
      </w:r>
      <w:r>
        <w:t>1995 to 1998</w:t>
      </w:r>
    </w:p>
    <w:p w14:paraId="05166A58" w14:textId="77777777" w:rsidR="008C503B" w:rsidRDefault="008C503B"/>
    <w:p w14:paraId="5041DCD2" w14:textId="73D5DEE4" w:rsidR="00312169" w:rsidRPr="00C233E3" w:rsidRDefault="00312169" w:rsidP="00312169">
      <w:pPr>
        <w:pStyle w:val="Heading1"/>
      </w:pPr>
      <w:r>
        <w:t>Referees</w:t>
      </w:r>
    </w:p>
    <w:tbl>
      <w:tblPr>
        <w:tblW w:w="0" w:type="auto"/>
        <w:tblLook w:val="04A0" w:firstRow="1" w:lastRow="0" w:firstColumn="1" w:lastColumn="0" w:noHBand="0" w:noVBand="1"/>
      </w:tblPr>
      <w:tblGrid>
        <w:gridCol w:w="5102"/>
        <w:gridCol w:w="5113"/>
      </w:tblGrid>
      <w:tr w:rsidR="00312169" w:rsidRPr="002D44B0" w14:paraId="0BE11179" w14:textId="77777777" w:rsidTr="007125BC">
        <w:tc>
          <w:tcPr>
            <w:tcW w:w="5102" w:type="dxa"/>
          </w:tcPr>
          <w:p w14:paraId="6ED4CD82" w14:textId="77777777" w:rsidR="00312169" w:rsidRPr="00312169" w:rsidRDefault="00312169" w:rsidP="007125BC">
            <w:pPr>
              <w:spacing w:before="80" w:line="240" w:lineRule="auto"/>
              <w:rPr>
                <w:rFonts w:cs="Arial"/>
                <w:b/>
                <w:color w:val="000000" w:themeColor="text1"/>
              </w:rPr>
            </w:pPr>
            <w:r w:rsidRPr="00312169">
              <w:rPr>
                <w:rFonts w:cs="Arial"/>
                <w:b/>
                <w:color w:val="000000" w:themeColor="text1"/>
              </w:rPr>
              <w:t>Mr. Peter Ime</w:t>
            </w:r>
          </w:p>
          <w:p w14:paraId="28976A56" w14:textId="77777777" w:rsidR="00312169" w:rsidRPr="00312169" w:rsidRDefault="00312169" w:rsidP="007125BC">
            <w:pPr>
              <w:spacing w:before="80" w:line="240" w:lineRule="auto"/>
              <w:rPr>
                <w:rFonts w:cs="Arial"/>
                <w:color w:val="000000" w:themeColor="text1"/>
              </w:rPr>
            </w:pPr>
            <w:r w:rsidRPr="00312169">
              <w:rPr>
                <w:rFonts w:cs="Arial"/>
                <w:b/>
                <w:color w:val="000000" w:themeColor="text1"/>
              </w:rPr>
              <w:t xml:space="preserve">Mobile: </w:t>
            </w:r>
            <w:r w:rsidRPr="00312169">
              <w:rPr>
                <w:rFonts w:cs="Arial"/>
                <w:color w:val="000000" w:themeColor="text1"/>
              </w:rPr>
              <w:t>024 0972635</w:t>
            </w:r>
          </w:p>
          <w:p w14:paraId="53D72CDF" w14:textId="77777777" w:rsidR="00312169" w:rsidRPr="00312169" w:rsidRDefault="00312169" w:rsidP="007125BC">
            <w:pPr>
              <w:spacing w:before="80" w:line="240" w:lineRule="auto"/>
              <w:rPr>
                <w:rFonts w:cs="Arial"/>
                <w:color w:val="000000" w:themeColor="text1"/>
              </w:rPr>
            </w:pPr>
            <w:r w:rsidRPr="00312169">
              <w:rPr>
                <w:rFonts w:cs="Arial"/>
                <w:b/>
                <w:color w:val="000000" w:themeColor="text1"/>
              </w:rPr>
              <w:t xml:space="preserve">e-mail: </w:t>
            </w:r>
            <w:r w:rsidRPr="00312169">
              <w:rPr>
                <w:rFonts w:cs="Arial"/>
                <w:color w:val="000000" w:themeColor="text1"/>
              </w:rPr>
              <w:t>imepeter@gmail.com</w:t>
            </w:r>
          </w:p>
        </w:tc>
        <w:tc>
          <w:tcPr>
            <w:tcW w:w="5113" w:type="dxa"/>
          </w:tcPr>
          <w:p w14:paraId="00E159BB" w14:textId="77777777" w:rsidR="00312169" w:rsidRPr="00312169" w:rsidRDefault="00312169" w:rsidP="007125BC">
            <w:pPr>
              <w:spacing w:before="80" w:line="240" w:lineRule="auto"/>
              <w:rPr>
                <w:rFonts w:cs="Arial"/>
                <w:b/>
                <w:color w:val="000000" w:themeColor="text1"/>
              </w:rPr>
            </w:pPr>
            <w:r w:rsidRPr="00312169">
              <w:rPr>
                <w:rFonts w:cs="Arial"/>
                <w:b/>
                <w:color w:val="000000" w:themeColor="text1"/>
              </w:rPr>
              <w:t xml:space="preserve">Mr. Kofi deHeer-Menlah  </w:t>
            </w:r>
          </w:p>
          <w:p w14:paraId="7B88BDBC" w14:textId="77777777" w:rsidR="00312169" w:rsidRPr="00312169" w:rsidRDefault="00312169" w:rsidP="007125BC">
            <w:pPr>
              <w:spacing w:before="80" w:line="240" w:lineRule="auto"/>
              <w:rPr>
                <w:rFonts w:cs="Arial"/>
                <w:b/>
                <w:color w:val="000000" w:themeColor="text1"/>
              </w:rPr>
            </w:pPr>
            <w:bookmarkStart w:id="0" w:name="_GoBack"/>
            <w:bookmarkEnd w:id="0"/>
            <w:r w:rsidRPr="00312169">
              <w:rPr>
                <w:rFonts w:cs="Arial"/>
                <w:b/>
                <w:color w:val="000000" w:themeColor="text1"/>
              </w:rPr>
              <w:t>Mobile:</w:t>
            </w:r>
            <w:r w:rsidRPr="00312169">
              <w:rPr>
                <w:rFonts w:cs="Arial"/>
                <w:b/>
                <w:color w:val="000000" w:themeColor="text1"/>
              </w:rPr>
              <w:tab/>
              <w:t xml:space="preserve"> </w:t>
            </w:r>
            <w:r w:rsidRPr="00312169">
              <w:rPr>
                <w:rFonts w:cs="Arial"/>
                <w:color w:val="000000" w:themeColor="text1"/>
              </w:rPr>
              <w:t>024 2175091</w:t>
            </w:r>
          </w:p>
          <w:p w14:paraId="47E3DEA4" w14:textId="77777777" w:rsidR="00312169" w:rsidRPr="00312169" w:rsidRDefault="00312169" w:rsidP="007125BC">
            <w:pPr>
              <w:spacing w:before="80" w:line="240" w:lineRule="auto"/>
              <w:rPr>
                <w:rFonts w:cs="Arial"/>
                <w:color w:val="000000" w:themeColor="text1"/>
              </w:rPr>
            </w:pPr>
          </w:p>
        </w:tc>
      </w:tr>
    </w:tbl>
    <w:p w14:paraId="6BE71DAF" w14:textId="77777777" w:rsidR="006606BF" w:rsidRDefault="006606BF"/>
    <w:sectPr w:rsidR="006606BF" w:rsidSect="008C503B">
      <w:headerReference w:type="default" r:id="rId8"/>
      <w:headerReference w:type="firs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521EAE" w14:textId="77777777" w:rsidR="001D3E06" w:rsidRDefault="001D3E06">
      <w:pPr>
        <w:spacing w:line="240" w:lineRule="auto"/>
      </w:pPr>
      <w:r>
        <w:separator/>
      </w:r>
    </w:p>
  </w:endnote>
  <w:endnote w:type="continuationSeparator" w:id="0">
    <w:p w14:paraId="1D9B78E7" w14:textId="77777777" w:rsidR="001D3E06" w:rsidRDefault="001D3E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FA5A0E" w14:textId="77777777" w:rsidR="001D3E06" w:rsidRDefault="001D3E06">
      <w:pPr>
        <w:spacing w:line="240" w:lineRule="auto"/>
      </w:pPr>
      <w:r>
        <w:separator/>
      </w:r>
    </w:p>
  </w:footnote>
  <w:footnote w:type="continuationSeparator" w:id="0">
    <w:p w14:paraId="26927E01" w14:textId="77777777" w:rsidR="001D3E06" w:rsidRDefault="001D3E0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64FDA" w14:textId="77777777" w:rsidR="001D3E06" w:rsidRDefault="001D3E06">
    <w:pPr>
      <w:pStyle w:val="Header"/>
    </w:pPr>
    <w:r>
      <w:t xml:space="preserve">Page </w:t>
    </w:r>
    <w:r>
      <w:fldChar w:fldCharType="begin"/>
    </w:r>
    <w:r>
      <w:instrText xml:space="preserve"> page </w:instrText>
    </w:r>
    <w:r>
      <w:fldChar w:fldCharType="separate"/>
    </w:r>
    <w:r w:rsidR="00312169">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82389" w14:textId="77777777" w:rsidR="001D3E06" w:rsidRDefault="001D3E06">
    <w:pPr>
      <w:pStyle w:val="Title"/>
    </w:pPr>
    <w:r>
      <w:fldChar w:fldCharType="begin"/>
    </w:r>
    <w:r>
      <w:instrText xml:space="preserve"> PLACEHOLDER </w:instrText>
    </w:r>
    <w:r>
      <w:fldChar w:fldCharType="begin"/>
    </w:r>
    <w:r>
      <w:instrText xml:space="preserve"> IF </w:instrText>
    </w:r>
    <w:fldSimple w:instr=" USERNAME ">
      <w:r>
        <w:rPr>
          <w:noProof/>
        </w:rPr>
        <w:instrText>Jacob</w:instrText>
      </w:r>
    </w:fldSimple>
    <w:r>
      <w:instrText xml:space="preserve">="" "[Your Name]" </w:instrText>
    </w:r>
    <w:fldSimple w:instr=" USERNAME ">
      <w:r>
        <w:rPr>
          <w:noProof/>
        </w:rPr>
        <w:instrText>Jacob</w:instrText>
      </w:r>
    </w:fldSimple>
    <w:r>
      <w:fldChar w:fldCharType="separate"/>
    </w:r>
    <w:r>
      <w:rPr>
        <w:noProof/>
      </w:rPr>
      <w:instrText>Jacob</w:instrText>
    </w:r>
    <w:r>
      <w:fldChar w:fldCharType="end"/>
    </w:r>
    <w:r>
      <w:instrText xml:space="preserve"> \* MERGEFORMAT</w:instrText>
    </w:r>
    <w:r>
      <w:fldChar w:fldCharType="separate"/>
    </w:r>
    <w:r w:rsidR="00312169">
      <w:t>Jacob</w:t>
    </w:r>
    <w:r>
      <w:fldChar w:fldCharType="end"/>
    </w:r>
    <w:r>
      <w:t xml:space="preserve"> Nartey</w:t>
    </w:r>
  </w:p>
  <w:p w14:paraId="15D7F47F" w14:textId="77777777" w:rsidR="001D3E06" w:rsidRPr="00726575" w:rsidRDefault="001D3E06" w:rsidP="00726575">
    <w:pPr>
      <w:rPr>
        <w:b/>
        <w:sz w:val="24"/>
        <w:szCs w:val="24"/>
      </w:rPr>
    </w:pPr>
    <w:r w:rsidRPr="00726575">
      <w:rPr>
        <w:b/>
        <w:sz w:val="24"/>
        <w:szCs w:val="24"/>
      </w:rPr>
      <w:t>Web Developer</w:t>
    </w:r>
  </w:p>
  <w:p w14:paraId="18CB68AE" w14:textId="77777777" w:rsidR="001D3E06" w:rsidRPr="00726575" w:rsidRDefault="001D3E06" w:rsidP="00726575">
    <w:pPr>
      <w:rPr>
        <w:b/>
      </w:rPr>
    </w:pPr>
    <w:r>
      <w:t>Phone: 0243509560 E-Mail: jnartey@gmail.com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FFFFFF89"/>
    <w:multiLevelType w:val="singleLevel"/>
    <w:tmpl w:val="33F49F0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6C65F3E"/>
    <w:multiLevelType w:val="hybridMultilevel"/>
    <w:tmpl w:val="457AEC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70726BA"/>
    <w:multiLevelType w:val="hybridMultilevel"/>
    <w:tmpl w:val="EEA6F7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165360"/>
    <w:multiLevelType w:val="hybridMultilevel"/>
    <w:tmpl w:val="C5FCDE66"/>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7976358"/>
    <w:multiLevelType w:val="hybridMultilevel"/>
    <w:tmpl w:val="2932AE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4"/>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26575"/>
    <w:rsid w:val="0003616A"/>
    <w:rsid w:val="0009255B"/>
    <w:rsid w:val="000A4B3D"/>
    <w:rsid w:val="000F76B2"/>
    <w:rsid w:val="00146310"/>
    <w:rsid w:val="001A3DF0"/>
    <w:rsid w:val="001B04D6"/>
    <w:rsid w:val="001D3E06"/>
    <w:rsid w:val="00282F16"/>
    <w:rsid w:val="00284470"/>
    <w:rsid w:val="002A315C"/>
    <w:rsid w:val="002F2F71"/>
    <w:rsid w:val="00312169"/>
    <w:rsid w:val="00351754"/>
    <w:rsid w:val="00361852"/>
    <w:rsid w:val="003A4F2A"/>
    <w:rsid w:val="004A36DD"/>
    <w:rsid w:val="00616C22"/>
    <w:rsid w:val="00635811"/>
    <w:rsid w:val="006606BF"/>
    <w:rsid w:val="006D2025"/>
    <w:rsid w:val="00726575"/>
    <w:rsid w:val="00752E19"/>
    <w:rsid w:val="007C3FDE"/>
    <w:rsid w:val="00814F4C"/>
    <w:rsid w:val="00880A5A"/>
    <w:rsid w:val="008A6DC7"/>
    <w:rsid w:val="008C503B"/>
    <w:rsid w:val="008E0DDF"/>
    <w:rsid w:val="00900808"/>
    <w:rsid w:val="009448D8"/>
    <w:rsid w:val="00995EAB"/>
    <w:rsid w:val="009B7331"/>
    <w:rsid w:val="009F3066"/>
    <w:rsid w:val="00A37963"/>
    <w:rsid w:val="00B61F02"/>
    <w:rsid w:val="00BA3309"/>
    <w:rsid w:val="00BE4B14"/>
    <w:rsid w:val="00C233E3"/>
    <w:rsid w:val="00C61056"/>
    <w:rsid w:val="00C7372C"/>
    <w:rsid w:val="00C841F2"/>
    <w:rsid w:val="00D90681"/>
    <w:rsid w:val="00E3568A"/>
    <w:rsid w:val="00E90208"/>
    <w:rsid w:val="00EE72C4"/>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FB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uiPriority w:val="9"/>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uiPriority w:val="34"/>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uiPriority w:val="9"/>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uiPriority w:val="34"/>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86106">
      <w:bodyDiv w:val="1"/>
      <w:marLeft w:val="0"/>
      <w:marRight w:val="0"/>
      <w:marTop w:val="0"/>
      <w:marBottom w:val="0"/>
      <w:divBdr>
        <w:top w:val="none" w:sz="0" w:space="0" w:color="auto"/>
        <w:left w:val="none" w:sz="0" w:space="0" w:color="auto"/>
        <w:bottom w:val="none" w:sz="0" w:space="0" w:color="auto"/>
        <w:right w:val="none" w:sz="0" w:space="0" w:color="auto"/>
      </w:divBdr>
    </w:div>
    <w:div w:id="143396720">
      <w:bodyDiv w:val="1"/>
      <w:marLeft w:val="0"/>
      <w:marRight w:val="0"/>
      <w:marTop w:val="0"/>
      <w:marBottom w:val="0"/>
      <w:divBdr>
        <w:top w:val="none" w:sz="0" w:space="0" w:color="auto"/>
        <w:left w:val="none" w:sz="0" w:space="0" w:color="auto"/>
        <w:bottom w:val="none" w:sz="0" w:space="0" w:color="auto"/>
        <w:right w:val="none" w:sz="0" w:space="0" w:color="auto"/>
      </w:divBdr>
    </w:div>
    <w:div w:id="468740994">
      <w:bodyDiv w:val="1"/>
      <w:marLeft w:val="0"/>
      <w:marRight w:val="0"/>
      <w:marTop w:val="0"/>
      <w:marBottom w:val="0"/>
      <w:divBdr>
        <w:top w:val="none" w:sz="0" w:space="0" w:color="auto"/>
        <w:left w:val="none" w:sz="0" w:space="0" w:color="auto"/>
        <w:bottom w:val="none" w:sz="0" w:space="0" w:color="auto"/>
        <w:right w:val="none" w:sz="0" w:space="0" w:color="auto"/>
      </w:divBdr>
    </w:div>
    <w:div w:id="903754149">
      <w:bodyDiv w:val="1"/>
      <w:marLeft w:val="0"/>
      <w:marRight w:val="0"/>
      <w:marTop w:val="0"/>
      <w:marBottom w:val="0"/>
      <w:divBdr>
        <w:top w:val="none" w:sz="0" w:space="0" w:color="auto"/>
        <w:left w:val="none" w:sz="0" w:space="0" w:color="auto"/>
        <w:bottom w:val="none" w:sz="0" w:space="0" w:color="auto"/>
        <w:right w:val="none" w:sz="0" w:space="0" w:color="auto"/>
      </w:divBdr>
    </w:div>
    <w:div w:id="907306637">
      <w:bodyDiv w:val="1"/>
      <w:marLeft w:val="0"/>
      <w:marRight w:val="0"/>
      <w:marTop w:val="0"/>
      <w:marBottom w:val="0"/>
      <w:divBdr>
        <w:top w:val="none" w:sz="0" w:space="0" w:color="auto"/>
        <w:left w:val="none" w:sz="0" w:space="0" w:color="auto"/>
        <w:bottom w:val="none" w:sz="0" w:space="0" w:color="auto"/>
        <w:right w:val="none" w:sz="0" w:space="0" w:color="auto"/>
      </w:divBdr>
    </w:div>
    <w:div w:id="918751617">
      <w:bodyDiv w:val="1"/>
      <w:marLeft w:val="0"/>
      <w:marRight w:val="0"/>
      <w:marTop w:val="0"/>
      <w:marBottom w:val="0"/>
      <w:divBdr>
        <w:top w:val="none" w:sz="0" w:space="0" w:color="auto"/>
        <w:left w:val="none" w:sz="0" w:space="0" w:color="auto"/>
        <w:bottom w:val="none" w:sz="0" w:space="0" w:color="auto"/>
        <w:right w:val="none" w:sz="0" w:space="0" w:color="auto"/>
      </w:divBdr>
    </w:div>
    <w:div w:id="1557160522">
      <w:bodyDiv w:val="1"/>
      <w:marLeft w:val="0"/>
      <w:marRight w:val="0"/>
      <w:marTop w:val="0"/>
      <w:marBottom w:val="0"/>
      <w:divBdr>
        <w:top w:val="none" w:sz="0" w:space="0" w:color="auto"/>
        <w:left w:val="none" w:sz="0" w:space="0" w:color="auto"/>
        <w:bottom w:val="none" w:sz="0" w:space="0" w:color="auto"/>
        <w:right w:val="none" w:sz="0" w:space="0" w:color="auto"/>
      </w:divBdr>
    </w:div>
    <w:div w:id="209335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C533D7A25CF94D8BB8B427706A7984"/>
        <w:category>
          <w:name w:val="General"/>
          <w:gallery w:val="placeholder"/>
        </w:category>
        <w:types>
          <w:type w:val="bbPlcHdr"/>
        </w:types>
        <w:behaviors>
          <w:behavior w:val="content"/>
        </w:behaviors>
        <w:guid w:val="{5167E201-0CD9-C74B-BB33-207BF8B76E89}"/>
      </w:docPartPr>
      <w:docPartBody>
        <w:p w:rsidR="004D7235" w:rsidRDefault="004D7235">
          <w:pPr>
            <w:pStyle w:val="0AC533D7A25CF94D8BB8B427706A7984"/>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57800BE6B58FF54988D326BC78FE48CF"/>
        <w:category>
          <w:name w:val="General"/>
          <w:gallery w:val="placeholder"/>
        </w:category>
        <w:types>
          <w:type w:val="bbPlcHdr"/>
        </w:types>
        <w:behaviors>
          <w:behavior w:val="content"/>
        </w:behaviors>
        <w:guid w:val="{A54CE015-07EB-0444-A65B-6EB084961BDD}"/>
      </w:docPartPr>
      <w:docPartBody>
        <w:p w:rsidR="004D7235" w:rsidRDefault="004D7235">
          <w:pPr>
            <w:pStyle w:val="57800BE6B58FF54988D326BC78FE48CF"/>
          </w:pPr>
          <w:r>
            <w:t>Lorem ipsum dolor</w:t>
          </w:r>
        </w:p>
      </w:docPartBody>
    </w:docPart>
    <w:docPart>
      <w:docPartPr>
        <w:name w:val="66EC2861EEA9FB4DB3027E66659FC221"/>
        <w:category>
          <w:name w:val="General"/>
          <w:gallery w:val="placeholder"/>
        </w:category>
        <w:types>
          <w:type w:val="bbPlcHdr"/>
        </w:types>
        <w:behaviors>
          <w:behavior w:val="content"/>
        </w:behaviors>
        <w:guid w:val="{EC8BD5D5-792F-BA4B-84CE-129789EA9921}"/>
      </w:docPartPr>
      <w:docPartBody>
        <w:p w:rsidR="004D7235" w:rsidRDefault="004D7235">
          <w:pPr>
            <w:pStyle w:val="66EC2861EEA9FB4DB3027E66659FC221"/>
          </w:pPr>
          <w:r>
            <w:t>Aliquam dapibus.</w:t>
          </w:r>
        </w:p>
      </w:docPartBody>
    </w:docPart>
    <w:docPart>
      <w:docPartPr>
        <w:name w:val="30421CC2CA1CA643BE4687226251EBCB"/>
        <w:category>
          <w:name w:val="General"/>
          <w:gallery w:val="placeholder"/>
        </w:category>
        <w:types>
          <w:type w:val="bbPlcHdr"/>
        </w:types>
        <w:behaviors>
          <w:behavior w:val="content"/>
        </w:behaviors>
        <w:guid w:val="{65DFF0AC-A8DA-4746-AA92-3CBAC4555D28}"/>
      </w:docPartPr>
      <w:docPartBody>
        <w:p w:rsidR="004D7235" w:rsidRDefault="004D7235">
          <w:pPr>
            <w:pStyle w:val="30421CC2CA1CA643BE4687226251EBC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27A8F4F4B3EC04EBB12BD426858AFE9"/>
        <w:category>
          <w:name w:val="General"/>
          <w:gallery w:val="placeholder"/>
        </w:category>
        <w:types>
          <w:type w:val="bbPlcHdr"/>
        </w:types>
        <w:behaviors>
          <w:behavior w:val="content"/>
        </w:behaviors>
        <w:guid w:val="{449C35B8-632D-C746-B4C0-2825BE0BDBF2}"/>
      </w:docPartPr>
      <w:docPartBody>
        <w:p w:rsidR="004D7235" w:rsidRDefault="004D7235">
          <w:pPr>
            <w:pStyle w:val="327A8F4F4B3EC04EBB12BD426858AFE9"/>
          </w:pPr>
          <w:r>
            <w:t>Aliquam dapibus.</w:t>
          </w:r>
        </w:p>
      </w:docPartBody>
    </w:docPart>
    <w:docPart>
      <w:docPartPr>
        <w:name w:val="1C8A321A64EBF14285CA07B12A76A229"/>
        <w:category>
          <w:name w:val="General"/>
          <w:gallery w:val="placeholder"/>
        </w:category>
        <w:types>
          <w:type w:val="bbPlcHdr"/>
        </w:types>
        <w:behaviors>
          <w:behavior w:val="content"/>
        </w:behaviors>
        <w:guid w:val="{335EDB96-2E69-8A48-AC22-10CCDB93D3A7}"/>
      </w:docPartPr>
      <w:docPartBody>
        <w:p w:rsidR="004D7235" w:rsidRDefault="004D7235" w:rsidP="004D7235">
          <w:pPr>
            <w:pStyle w:val="1C8A321A64EBF14285CA07B12A76A229"/>
          </w:pPr>
          <w:r>
            <w:t>Lorem ipsum dolor</w:t>
          </w:r>
        </w:p>
      </w:docPartBody>
    </w:docPart>
    <w:docPart>
      <w:docPartPr>
        <w:name w:val="03F3B7EA70C4B84F91B68D3990990CF0"/>
        <w:category>
          <w:name w:val="General"/>
          <w:gallery w:val="placeholder"/>
        </w:category>
        <w:types>
          <w:type w:val="bbPlcHdr"/>
        </w:types>
        <w:behaviors>
          <w:behavior w:val="content"/>
        </w:behaviors>
        <w:guid w:val="{0FD4A66C-BA36-2142-A2C6-F75C97A94B03}"/>
      </w:docPartPr>
      <w:docPartBody>
        <w:p w:rsidR="004D7235" w:rsidRDefault="004D7235">
          <w:pPr>
            <w:pStyle w:val="ListBullet"/>
          </w:pPr>
          <w:r>
            <w:t>Etiam cursus suscipit enim. Nulla facilisi. Integer eleifend diam eu diam. Donec dapibus enim sollicitudin nulla. Nam hendrerit. Nunc id nisi. Curabitur sed neque. Pellentesque placerat consequat pede.</w:t>
          </w:r>
        </w:p>
        <w:p w:rsidR="004D7235" w:rsidRDefault="004D7235">
          <w:pPr>
            <w:pStyle w:val="ListBullet"/>
          </w:pPr>
          <w:r>
            <w:t>Nullam dapibus elementum metus. Aenean libero sem, commodo euismod, imperdiet et, molestie vel, neque. Duis nec sapien eu pede consectetuer placerat.</w:t>
          </w:r>
        </w:p>
        <w:p w:rsidR="004D7235" w:rsidRDefault="004D7235" w:rsidP="004D7235">
          <w:pPr>
            <w:pStyle w:val="03F3B7EA70C4B84F91B68D3990990CF0"/>
          </w:pPr>
          <w:r>
            <w:t>Pellentesque interdum, tellus non consectetuer mattis, lectus eros volutpat nunc, auctor nonummy nulla lectus nec tellus. Aliquam hendrerit lorem vulputate turpis.</w:t>
          </w:r>
        </w:p>
      </w:docPartBody>
    </w:docPart>
    <w:docPart>
      <w:docPartPr>
        <w:name w:val="A425F5D0ED9E8E4DBDF2D3EEFB45C0F0"/>
        <w:category>
          <w:name w:val="General"/>
          <w:gallery w:val="placeholder"/>
        </w:category>
        <w:types>
          <w:type w:val="bbPlcHdr"/>
        </w:types>
        <w:behaviors>
          <w:behavior w:val="content"/>
        </w:behaviors>
        <w:guid w:val="{3AF049BB-B7C0-C848-9BDF-7E56E2B0DC16}"/>
      </w:docPartPr>
      <w:docPartBody>
        <w:p w:rsidR="004D7235" w:rsidRDefault="004D7235">
          <w:pPr>
            <w:pStyle w:val="ListBullet"/>
          </w:pPr>
          <w:r>
            <w:t>Etiam cursus suscipit enim. Nulla facilisi. Integer eleifend diam eu diam. Donec dapibus enim sollicitudin nulla. Nam hendrerit. Nunc id nisi. Curabitur sed neque. Pellentesque placerat consequat pede.</w:t>
          </w:r>
        </w:p>
        <w:p w:rsidR="004D7235" w:rsidRDefault="004D7235">
          <w:pPr>
            <w:pStyle w:val="ListBullet"/>
          </w:pPr>
          <w:r>
            <w:t>Nullam dapibus elementum metus. Aenean libero sem, commodo euismod, imperdiet et, molestie vel, neque. Duis nec sapien eu pede consectetuer placerat.</w:t>
          </w:r>
        </w:p>
        <w:p w:rsidR="004D7235" w:rsidRDefault="004D7235" w:rsidP="004D7235">
          <w:pPr>
            <w:pStyle w:val="A425F5D0ED9E8E4DBDF2D3EEFB45C0F0"/>
          </w:pPr>
          <w:r>
            <w:t>Pellentesque interdum, tellus non consectetuer mattis, lectus eros volutpat nunc, auctor nonummy nulla lectus nec tellus. Aliquam hendrerit lorem vulputate turpis.</w:t>
          </w:r>
        </w:p>
      </w:docPartBody>
    </w:docPart>
    <w:docPart>
      <w:docPartPr>
        <w:name w:val="73919CD0643C3043B194C948CCF78AE6"/>
        <w:category>
          <w:name w:val="General"/>
          <w:gallery w:val="placeholder"/>
        </w:category>
        <w:types>
          <w:type w:val="bbPlcHdr"/>
        </w:types>
        <w:behaviors>
          <w:behavior w:val="content"/>
        </w:behaviors>
        <w:guid w:val="{96D463B4-0C8B-9040-AB45-94052C310AD6}"/>
      </w:docPartPr>
      <w:docPartBody>
        <w:p w:rsidR="004D7235" w:rsidRDefault="004D7235">
          <w:pPr>
            <w:pStyle w:val="ListBullet"/>
          </w:pPr>
          <w:r>
            <w:t>Etiam cursus suscipit enim. Nulla facilisi. Integer eleifend diam eu diam. Donec dapibus enim sollicitudin nulla. Nam hendrerit. Nunc id nisi. Curabitur sed neque. Pellentesque placerat consequat pede.</w:t>
          </w:r>
        </w:p>
        <w:p w:rsidR="004D7235" w:rsidRDefault="004D7235">
          <w:pPr>
            <w:pStyle w:val="ListBullet"/>
          </w:pPr>
          <w:r>
            <w:t>Nullam dapibus elementum metus. Aenean libero sem, commodo euismod, imperdiet et, molestie vel, neque. Duis nec sapien eu pede consectetuer placerat.</w:t>
          </w:r>
        </w:p>
        <w:p w:rsidR="004D7235" w:rsidRDefault="004D7235" w:rsidP="004D7235">
          <w:pPr>
            <w:pStyle w:val="73919CD0643C3043B194C948CCF78AE6"/>
          </w:pPr>
          <w:r>
            <w:t>Pellentesque interdum, tellus non consectetuer mattis, lectus eros volutpat nunc, auctor nonummy nulla lectus nec tellus. Aliquam hendrerit lorem vulputate turpis.</w:t>
          </w:r>
        </w:p>
      </w:docPartBody>
    </w:docPart>
    <w:docPart>
      <w:docPartPr>
        <w:name w:val="1F33B9E444E2AA419871594A0700FA43"/>
        <w:category>
          <w:name w:val="General"/>
          <w:gallery w:val="placeholder"/>
        </w:category>
        <w:types>
          <w:type w:val="bbPlcHdr"/>
        </w:types>
        <w:behaviors>
          <w:behavior w:val="content"/>
        </w:behaviors>
        <w:guid w:val="{477473AB-9C45-5E41-8BDC-5D2B18BB6633}"/>
      </w:docPartPr>
      <w:docPartBody>
        <w:p w:rsidR="00000000" w:rsidRDefault="004D7235" w:rsidP="004D7235">
          <w:pPr>
            <w:pStyle w:val="1F33B9E444E2AA419871594A0700FA43"/>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235"/>
    <w:rsid w:val="004D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AC533D7A25CF94D8BB8B427706A7984">
    <w:name w:val="0AC533D7A25CF94D8BB8B427706A7984"/>
  </w:style>
  <w:style w:type="paragraph" w:customStyle="1" w:styleId="57800BE6B58FF54988D326BC78FE48CF">
    <w:name w:val="57800BE6B58FF54988D326BC78FE48CF"/>
  </w:style>
  <w:style w:type="paragraph" w:styleId="ListBullet">
    <w:name w:val="List Bullet"/>
    <w:basedOn w:val="Normal"/>
    <w:rsid w:val="004D7235"/>
    <w:pPr>
      <w:numPr>
        <w:numId w:val="1"/>
      </w:numPr>
      <w:spacing w:after="120" w:line="276" w:lineRule="auto"/>
    </w:pPr>
    <w:rPr>
      <w:rFonts w:eastAsiaTheme="minorHAnsi"/>
      <w:sz w:val="20"/>
      <w:szCs w:val="22"/>
      <w:lang w:eastAsia="en-US"/>
    </w:rPr>
  </w:style>
  <w:style w:type="paragraph" w:customStyle="1" w:styleId="EC184C54B3FA82429B5F4C9D6F5124F6">
    <w:name w:val="EC184C54B3FA82429B5F4C9D6F5124F6"/>
  </w:style>
  <w:style w:type="paragraph" w:customStyle="1" w:styleId="CF6111E1BDF6B640BE39F4236E0E263C">
    <w:name w:val="CF6111E1BDF6B640BE39F4236E0E263C"/>
  </w:style>
  <w:style w:type="paragraph" w:customStyle="1" w:styleId="624EDF411ECCF8418F140F1C38CB1964">
    <w:name w:val="624EDF411ECCF8418F140F1C38CB1964"/>
  </w:style>
  <w:style w:type="paragraph" w:customStyle="1" w:styleId="66EC2861EEA9FB4DB3027E66659FC221">
    <w:name w:val="66EC2861EEA9FB4DB3027E66659FC221"/>
  </w:style>
  <w:style w:type="paragraph" w:customStyle="1" w:styleId="30421CC2CA1CA643BE4687226251EBCB">
    <w:name w:val="30421CC2CA1CA643BE4687226251EBCB"/>
  </w:style>
  <w:style w:type="paragraph" w:customStyle="1" w:styleId="327A8F4F4B3EC04EBB12BD426858AFE9">
    <w:name w:val="327A8F4F4B3EC04EBB12BD426858AFE9"/>
  </w:style>
  <w:style w:type="paragraph" w:customStyle="1" w:styleId="755656E95A9BCB4E9BEFFF15330706DE">
    <w:name w:val="755656E95A9BCB4E9BEFFF15330706DE"/>
  </w:style>
  <w:style w:type="paragraph" w:customStyle="1" w:styleId="5432C6C677F8D249BAA0BB2F99E536DC">
    <w:name w:val="5432C6C677F8D249BAA0BB2F99E536DC"/>
  </w:style>
  <w:style w:type="paragraph" w:customStyle="1" w:styleId="3E6CCAA4A08B9E45B840FE2FC8A077F3">
    <w:name w:val="3E6CCAA4A08B9E45B840FE2FC8A077F3"/>
    <w:rsid w:val="004D7235"/>
  </w:style>
  <w:style w:type="paragraph" w:customStyle="1" w:styleId="1C8A321A64EBF14285CA07B12A76A229">
    <w:name w:val="1C8A321A64EBF14285CA07B12A76A229"/>
    <w:rsid w:val="004D7235"/>
  </w:style>
  <w:style w:type="paragraph" w:customStyle="1" w:styleId="03F3B7EA70C4B84F91B68D3990990CF0">
    <w:name w:val="03F3B7EA70C4B84F91B68D3990990CF0"/>
    <w:rsid w:val="004D7235"/>
  </w:style>
  <w:style w:type="paragraph" w:customStyle="1" w:styleId="A425F5D0ED9E8E4DBDF2D3EEFB45C0F0">
    <w:name w:val="A425F5D0ED9E8E4DBDF2D3EEFB45C0F0"/>
    <w:rsid w:val="004D7235"/>
  </w:style>
  <w:style w:type="paragraph" w:customStyle="1" w:styleId="73919CD0643C3043B194C948CCF78AE6">
    <w:name w:val="73919CD0643C3043B194C948CCF78AE6"/>
    <w:rsid w:val="004D7235"/>
  </w:style>
  <w:style w:type="paragraph" w:customStyle="1" w:styleId="1F33B9E444E2AA419871594A0700FA43">
    <w:name w:val="1F33B9E444E2AA419871594A0700FA43"/>
    <w:rsid w:val="004D723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AC533D7A25CF94D8BB8B427706A7984">
    <w:name w:val="0AC533D7A25CF94D8BB8B427706A7984"/>
  </w:style>
  <w:style w:type="paragraph" w:customStyle="1" w:styleId="57800BE6B58FF54988D326BC78FE48CF">
    <w:name w:val="57800BE6B58FF54988D326BC78FE48CF"/>
  </w:style>
  <w:style w:type="paragraph" w:styleId="ListBullet">
    <w:name w:val="List Bullet"/>
    <w:basedOn w:val="Normal"/>
    <w:rsid w:val="004D7235"/>
    <w:pPr>
      <w:numPr>
        <w:numId w:val="1"/>
      </w:numPr>
      <w:spacing w:after="120" w:line="276" w:lineRule="auto"/>
    </w:pPr>
    <w:rPr>
      <w:rFonts w:eastAsiaTheme="minorHAnsi"/>
      <w:sz w:val="20"/>
      <w:szCs w:val="22"/>
      <w:lang w:eastAsia="en-US"/>
    </w:rPr>
  </w:style>
  <w:style w:type="paragraph" w:customStyle="1" w:styleId="EC184C54B3FA82429B5F4C9D6F5124F6">
    <w:name w:val="EC184C54B3FA82429B5F4C9D6F5124F6"/>
  </w:style>
  <w:style w:type="paragraph" w:customStyle="1" w:styleId="CF6111E1BDF6B640BE39F4236E0E263C">
    <w:name w:val="CF6111E1BDF6B640BE39F4236E0E263C"/>
  </w:style>
  <w:style w:type="paragraph" w:customStyle="1" w:styleId="624EDF411ECCF8418F140F1C38CB1964">
    <w:name w:val="624EDF411ECCF8418F140F1C38CB1964"/>
  </w:style>
  <w:style w:type="paragraph" w:customStyle="1" w:styleId="66EC2861EEA9FB4DB3027E66659FC221">
    <w:name w:val="66EC2861EEA9FB4DB3027E66659FC221"/>
  </w:style>
  <w:style w:type="paragraph" w:customStyle="1" w:styleId="30421CC2CA1CA643BE4687226251EBCB">
    <w:name w:val="30421CC2CA1CA643BE4687226251EBCB"/>
  </w:style>
  <w:style w:type="paragraph" w:customStyle="1" w:styleId="327A8F4F4B3EC04EBB12BD426858AFE9">
    <w:name w:val="327A8F4F4B3EC04EBB12BD426858AFE9"/>
  </w:style>
  <w:style w:type="paragraph" w:customStyle="1" w:styleId="755656E95A9BCB4E9BEFFF15330706DE">
    <w:name w:val="755656E95A9BCB4E9BEFFF15330706DE"/>
  </w:style>
  <w:style w:type="paragraph" w:customStyle="1" w:styleId="5432C6C677F8D249BAA0BB2F99E536DC">
    <w:name w:val="5432C6C677F8D249BAA0BB2F99E536DC"/>
  </w:style>
  <w:style w:type="paragraph" w:customStyle="1" w:styleId="3E6CCAA4A08B9E45B840FE2FC8A077F3">
    <w:name w:val="3E6CCAA4A08B9E45B840FE2FC8A077F3"/>
    <w:rsid w:val="004D7235"/>
  </w:style>
  <w:style w:type="paragraph" w:customStyle="1" w:styleId="1C8A321A64EBF14285CA07B12A76A229">
    <w:name w:val="1C8A321A64EBF14285CA07B12A76A229"/>
    <w:rsid w:val="004D7235"/>
  </w:style>
  <w:style w:type="paragraph" w:customStyle="1" w:styleId="03F3B7EA70C4B84F91B68D3990990CF0">
    <w:name w:val="03F3B7EA70C4B84F91B68D3990990CF0"/>
    <w:rsid w:val="004D7235"/>
  </w:style>
  <w:style w:type="paragraph" w:customStyle="1" w:styleId="A425F5D0ED9E8E4DBDF2D3EEFB45C0F0">
    <w:name w:val="A425F5D0ED9E8E4DBDF2D3EEFB45C0F0"/>
    <w:rsid w:val="004D7235"/>
  </w:style>
  <w:style w:type="paragraph" w:customStyle="1" w:styleId="73919CD0643C3043B194C948CCF78AE6">
    <w:name w:val="73919CD0643C3043B194C948CCF78AE6"/>
    <w:rsid w:val="004D7235"/>
  </w:style>
  <w:style w:type="paragraph" w:customStyle="1" w:styleId="1F33B9E444E2AA419871594A0700FA43">
    <w:name w:val="1F33B9E444E2AA419871594A0700FA43"/>
    <w:rsid w:val="004D72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60</TotalTime>
  <Pages>2</Pages>
  <Words>385</Words>
  <Characters>2199</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2579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30</cp:revision>
  <dcterms:created xsi:type="dcterms:W3CDTF">2015-02-26T08:57:00Z</dcterms:created>
  <dcterms:modified xsi:type="dcterms:W3CDTF">2015-02-26T11:09:00Z</dcterms:modified>
  <cp:category/>
</cp:coreProperties>
</file>